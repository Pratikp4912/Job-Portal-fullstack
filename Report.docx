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77946"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AA2CB23" wp14:editId="75782713">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9891" w:type="dxa"/>
        <w:tblLayout w:type="fixed"/>
        <w:tblCellMar>
          <w:left w:w="0" w:type="dxa"/>
          <w:right w:w="0" w:type="dxa"/>
        </w:tblCellMar>
        <w:tblLook w:val="0600" w:firstRow="0" w:lastRow="0" w:firstColumn="0" w:lastColumn="0" w:noHBand="1" w:noVBand="1"/>
      </w:tblPr>
      <w:tblGrid>
        <w:gridCol w:w="1072"/>
        <w:gridCol w:w="26"/>
        <w:gridCol w:w="1047"/>
        <w:gridCol w:w="52"/>
        <w:gridCol w:w="5495"/>
        <w:gridCol w:w="63"/>
        <w:gridCol w:w="1037"/>
        <w:gridCol w:w="35"/>
        <w:gridCol w:w="1064"/>
      </w:tblGrid>
      <w:tr w:rsidR="00DF198B" w14:paraId="530F8BE9" w14:textId="77777777" w:rsidTr="00603564">
        <w:trPr>
          <w:trHeight w:val="948"/>
        </w:trPr>
        <w:tc>
          <w:tcPr>
            <w:tcW w:w="9891" w:type="dxa"/>
            <w:gridSpan w:val="9"/>
          </w:tcPr>
          <w:p w14:paraId="03F46D3E" w14:textId="77777777" w:rsidR="00DF198B" w:rsidRDefault="00DF198B"/>
        </w:tc>
      </w:tr>
      <w:tr w:rsidR="00DF198B" w14:paraId="40D31316" w14:textId="77777777" w:rsidTr="00603564">
        <w:trPr>
          <w:trHeight w:val="935"/>
        </w:trPr>
        <w:tc>
          <w:tcPr>
            <w:tcW w:w="1098" w:type="dxa"/>
            <w:gridSpan w:val="2"/>
            <w:tcBorders>
              <w:right w:val="single" w:sz="18" w:space="0" w:color="476166" w:themeColor="accent1"/>
            </w:tcBorders>
          </w:tcPr>
          <w:p w14:paraId="16773FD1" w14:textId="77777777" w:rsidR="00DF198B" w:rsidRDefault="00DF198B"/>
        </w:tc>
        <w:tc>
          <w:tcPr>
            <w:tcW w:w="769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D7E40D" w14:textId="78617D67" w:rsidR="00DF198B" w:rsidRPr="00AC2A41" w:rsidRDefault="00AC2A41" w:rsidP="00EB7C2B">
            <w:pPr>
              <w:pStyle w:val="Heading1"/>
              <w:rPr>
                <w:rFonts w:ascii="Times New Roman" w:hAnsi="Times New Roman" w:cs="Times New Roman"/>
              </w:rPr>
            </w:pPr>
            <w:r w:rsidRPr="00AC2A41">
              <w:rPr>
                <w:rFonts w:ascii="Times New Roman" w:hAnsi="Times New Roman" w:cs="Times New Roman"/>
              </w:rPr>
              <w:t>Job Portal Web Application (Flask)</w:t>
            </w:r>
          </w:p>
        </w:tc>
        <w:tc>
          <w:tcPr>
            <w:tcW w:w="1099" w:type="dxa"/>
            <w:gridSpan w:val="2"/>
            <w:tcBorders>
              <w:left w:val="single" w:sz="18" w:space="0" w:color="476166" w:themeColor="accent1"/>
            </w:tcBorders>
          </w:tcPr>
          <w:p w14:paraId="3054D098" w14:textId="77777777" w:rsidR="00DF198B" w:rsidRDefault="00DF198B"/>
        </w:tc>
      </w:tr>
      <w:tr w:rsidR="00DF198B" w14:paraId="3B8EC138" w14:textId="77777777" w:rsidTr="00603564">
        <w:trPr>
          <w:trHeight w:val="1609"/>
        </w:trPr>
        <w:tc>
          <w:tcPr>
            <w:tcW w:w="1072" w:type="dxa"/>
          </w:tcPr>
          <w:p w14:paraId="7C9011D9" w14:textId="77777777" w:rsidR="00DF198B" w:rsidRDefault="00DF198B"/>
        </w:tc>
        <w:tc>
          <w:tcPr>
            <w:tcW w:w="7755" w:type="dxa"/>
            <w:gridSpan w:val="7"/>
          </w:tcPr>
          <w:p w14:paraId="3E09B063" w14:textId="77777777" w:rsidR="00DF198B" w:rsidRDefault="00DF198B"/>
        </w:tc>
        <w:tc>
          <w:tcPr>
            <w:tcW w:w="1063" w:type="dxa"/>
          </w:tcPr>
          <w:p w14:paraId="14C097DD" w14:textId="77777777" w:rsidR="00DF198B" w:rsidRDefault="00DF198B"/>
        </w:tc>
      </w:tr>
      <w:tr w:rsidR="00DF198B" w14:paraId="7ABD3A5F" w14:textId="77777777" w:rsidTr="00603564">
        <w:trPr>
          <w:trHeight w:val="814"/>
        </w:trPr>
        <w:tc>
          <w:tcPr>
            <w:tcW w:w="2197" w:type="dxa"/>
            <w:gridSpan w:val="4"/>
          </w:tcPr>
          <w:p w14:paraId="6E974334" w14:textId="77777777" w:rsidR="00DF198B" w:rsidRDefault="00DF198B"/>
        </w:tc>
        <w:tc>
          <w:tcPr>
            <w:tcW w:w="5495" w:type="dxa"/>
            <w:shd w:val="clear" w:color="auto" w:fill="FFFFFF" w:themeFill="background1"/>
          </w:tcPr>
          <w:p w14:paraId="3BFA1522" w14:textId="77777777" w:rsidR="00DF198B" w:rsidRPr="00DF198B" w:rsidRDefault="00DF198B" w:rsidP="00DF198B">
            <w:pPr>
              <w:jc w:val="center"/>
              <w:rPr>
                <w:rFonts w:ascii="Georgia" w:hAnsi="Georgia"/>
                <w:sz w:val="48"/>
                <w:szCs w:val="48"/>
              </w:rPr>
            </w:pPr>
          </w:p>
        </w:tc>
        <w:tc>
          <w:tcPr>
            <w:tcW w:w="2198" w:type="dxa"/>
            <w:gridSpan w:val="4"/>
          </w:tcPr>
          <w:p w14:paraId="04097AEB" w14:textId="77777777" w:rsidR="00DF198B" w:rsidRDefault="00DF198B"/>
        </w:tc>
      </w:tr>
      <w:tr w:rsidR="00DF198B" w14:paraId="6B78F192" w14:textId="77777777" w:rsidTr="00603564">
        <w:trPr>
          <w:trHeight w:val="1279"/>
        </w:trPr>
        <w:tc>
          <w:tcPr>
            <w:tcW w:w="2197" w:type="dxa"/>
            <w:gridSpan w:val="4"/>
          </w:tcPr>
          <w:p w14:paraId="487546C5" w14:textId="77777777" w:rsidR="00DF198B" w:rsidRDefault="00DF198B"/>
        </w:tc>
        <w:tc>
          <w:tcPr>
            <w:tcW w:w="5495" w:type="dxa"/>
            <w:shd w:val="clear" w:color="auto" w:fill="FFFFFF" w:themeFill="background1"/>
          </w:tcPr>
          <w:p w14:paraId="5628E1EF" w14:textId="2F53FBEF" w:rsidR="00DF198B" w:rsidRPr="00DF198B" w:rsidRDefault="00AC2A41" w:rsidP="00EB7C2B">
            <w:pPr>
              <w:pStyle w:val="Heading2"/>
            </w:pPr>
            <w:r>
              <w:t>Pratik Pawar</w:t>
            </w:r>
          </w:p>
        </w:tc>
        <w:tc>
          <w:tcPr>
            <w:tcW w:w="2198" w:type="dxa"/>
            <w:gridSpan w:val="4"/>
          </w:tcPr>
          <w:p w14:paraId="79707D04" w14:textId="77777777" w:rsidR="00DF198B" w:rsidRDefault="00DF198B"/>
        </w:tc>
      </w:tr>
      <w:tr w:rsidR="00DF198B" w14:paraId="60C3002D" w14:textId="77777777" w:rsidTr="00603564">
        <w:trPr>
          <w:trHeight w:val="6288"/>
        </w:trPr>
        <w:tc>
          <w:tcPr>
            <w:tcW w:w="2197" w:type="dxa"/>
            <w:gridSpan w:val="4"/>
          </w:tcPr>
          <w:p w14:paraId="19D85644" w14:textId="77777777" w:rsidR="00DF198B" w:rsidRDefault="00DF198B" w:rsidP="00DF198B">
            <w:pPr>
              <w:jc w:val="center"/>
            </w:pPr>
          </w:p>
        </w:tc>
        <w:tc>
          <w:tcPr>
            <w:tcW w:w="5495" w:type="dxa"/>
            <w:tcBorders>
              <w:bottom w:val="single" w:sz="18" w:space="0" w:color="476166" w:themeColor="accent1"/>
            </w:tcBorders>
            <w:shd w:val="clear" w:color="auto" w:fill="FFFFFF" w:themeFill="background1"/>
          </w:tcPr>
          <w:p w14:paraId="1B723BA8" w14:textId="4082616C" w:rsidR="00DF198B" w:rsidRPr="00DF198B" w:rsidRDefault="00AC2A41" w:rsidP="00874FE7">
            <w:pPr>
              <w:pStyle w:val="Heading3"/>
            </w:pPr>
            <w:r>
              <w:t>12-02-2026</w:t>
            </w:r>
          </w:p>
          <w:p w14:paraId="0867646A" w14:textId="77777777" w:rsidR="00874FE7" w:rsidRPr="00DF198B" w:rsidRDefault="00000000" w:rsidP="00874FE7">
            <w:pPr>
              <w:pStyle w:val="Heading3"/>
            </w:pPr>
            <w:sdt>
              <w:sdtPr>
                <w:id w:val="-1516760087"/>
                <w:placeholder>
                  <w:docPart w:val="DA1687DBDB1A4ED2AA14C2B59FACE7D7"/>
                </w:placeholder>
                <w:temporary/>
                <w:showingPlcHdr/>
                <w15:appearance w15:val="hidden"/>
              </w:sdtPr>
              <w:sdtContent>
                <w:r w:rsidR="00874FE7" w:rsidRPr="00DF198B">
                  <w:t>—</w:t>
                </w:r>
              </w:sdtContent>
            </w:sdt>
          </w:p>
          <w:p w14:paraId="11508321" w14:textId="77777777" w:rsidR="00AC2A41" w:rsidRPr="00AC2A41" w:rsidRDefault="00AC2A41" w:rsidP="00AC2A41">
            <w:pPr>
              <w:pStyle w:val="Heading3"/>
              <w:rPr>
                <w:lang w:val="en-IN"/>
              </w:rPr>
            </w:pPr>
            <w:r w:rsidRPr="00AC2A41">
              <w:rPr>
                <w:lang w:val="en-IN"/>
              </w:rPr>
              <w:t>Python Developer Trainee Program</w:t>
            </w:r>
          </w:p>
          <w:p w14:paraId="3F605B71" w14:textId="77777777" w:rsidR="00DF198B" w:rsidRPr="00DF198B" w:rsidRDefault="00000000" w:rsidP="00874FE7">
            <w:pPr>
              <w:pStyle w:val="Heading3"/>
            </w:pPr>
            <w:sdt>
              <w:sdtPr>
                <w:id w:val="1492440299"/>
                <w:placeholder>
                  <w:docPart w:val="A9232BEFCA7046C5965CC99614DCD8C0"/>
                </w:placeholder>
                <w:temporary/>
                <w:showingPlcHdr/>
                <w15:appearance w15:val="hidden"/>
              </w:sdtPr>
              <w:sdtContent>
                <w:r w:rsidR="00874FE7" w:rsidRPr="00DF198B">
                  <w:t>—</w:t>
                </w:r>
              </w:sdtContent>
            </w:sdt>
          </w:p>
          <w:p w14:paraId="6EA0C1B6" w14:textId="42955822" w:rsidR="00DF198B" w:rsidRDefault="00AC2A41" w:rsidP="00874FE7">
            <w:pPr>
              <w:pStyle w:val="Heading3"/>
            </w:pPr>
            <w:r w:rsidRPr="00AC2A41">
              <w:t>Technology Used: Flask, SQLite, HTML, CSS, Bootstrap</w:t>
            </w:r>
          </w:p>
          <w:p w14:paraId="7B43AB0E" w14:textId="3E382DFC" w:rsidR="00AC2A41" w:rsidRPr="00AC2A41" w:rsidRDefault="00AC2A41" w:rsidP="00AC2A41">
            <w:pPr>
              <w:jc w:val="center"/>
            </w:pPr>
          </w:p>
          <w:p w14:paraId="6C76DB70" w14:textId="77777777" w:rsidR="00AC2A41" w:rsidRDefault="00AC2A41" w:rsidP="00AC2A41"/>
          <w:p w14:paraId="29C69039" w14:textId="77777777" w:rsidR="00AC2A41" w:rsidRPr="00AC2A41" w:rsidRDefault="00AC2A41" w:rsidP="00AC2A41"/>
          <w:p w14:paraId="2834493F" w14:textId="77777777" w:rsidR="00DF198B" w:rsidRPr="00DF198B" w:rsidRDefault="00DF198B" w:rsidP="00DF198B"/>
        </w:tc>
        <w:tc>
          <w:tcPr>
            <w:tcW w:w="2198" w:type="dxa"/>
            <w:gridSpan w:val="4"/>
          </w:tcPr>
          <w:p w14:paraId="78EABF8A" w14:textId="77777777" w:rsidR="00DF198B" w:rsidRDefault="00DF198B" w:rsidP="00DF198B">
            <w:pPr>
              <w:jc w:val="center"/>
            </w:pPr>
          </w:p>
        </w:tc>
      </w:tr>
      <w:tr w:rsidR="00DF198B" w14:paraId="1A0708D1" w14:textId="77777777" w:rsidTr="00603564">
        <w:trPr>
          <w:trHeight w:val="225"/>
        </w:trPr>
        <w:tc>
          <w:tcPr>
            <w:tcW w:w="2145" w:type="dxa"/>
            <w:gridSpan w:val="3"/>
          </w:tcPr>
          <w:p w14:paraId="33EA9FAE" w14:textId="77777777" w:rsidR="00DF198B" w:rsidRDefault="00DF198B"/>
        </w:tc>
        <w:tc>
          <w:tcPr>
            <w:tcW w:w="5610" w:type="dxa"/>
            <w:gridSpan w:val="3"/>
          </w:tcPr>
          <w:p w14:paraId="4AFCAE2D" w14:textId="77777777" w:rsidR="00DF198B" w:rsidRDefault="00DF198B"/>
        </w:tc>
        <w:tc>
          <w:tcPr>
            <w:tcW w:w="2136" w:type="dxa"/>
            <w:gridSpan w:val="3"/>
          </w:tcPr>
          <w:p w14:paraId="5AB2D7A0" w14:textId="77777777" w:rsidR="00DF198B" w:rsidRDefault="00DF198B"/>
        </w:tc>
      </w:tr>
    </w:tbl>
    <w:p w14:paraId="1AE9FECA" w14:textId="77777777" w:rsidR="00DF198B" w:rsidRDefault="00DF198B"/>
    <w:p w14:paraId="1DE03C17" w14:textId="77777777" w:rsidR="00DF198B" w:rsidRDefault="00DF198B" w:rsidP="002D2200">
      <w:pPr>
        <w:pStyle w:val="GraphicAnchor"/>
      </w:pPr>
    </w:p>
    <w:p w14:paraId="42AD3FE6" w14:textId="77777777" w:rsidR="002D2200" w:rsidRDefault="002D2200"/>
    <w:p w14:paraId="22CBA51A" w14:textId="77777777" w:rsidR="00603564" w:rsidRPr="00603564" w:rsidRDefault="00603564" w:rsidP="00603564">
      <w:pPr>
        <w:pStyle w:val="Heading1"/>
      </w:pPr>
      <w:r w:rsidRPr="00603564">
        <w:t>Abstract</w:t>
      </w:r>
    </w:p>
    <w:p w14:paraId="06820CC8" w14:textId="77777777" w:rsidR="00603564" w:rsidRDefault="00603564"/>
    <w:p w14:paraId="6502F023" w14:textId="77777777" w:rsidR="00603564" w:rsidRPr="00603564" w:rsidRDefault="00603564" w:rsidP="00603564">
      <w:pPr>
        <w:jc w:val="both"/>
        <w:rPr>
          <w:rFonts w:ascii="Times New Roman" w:hAnsi="Times New Roman" w:cs="Times New Roman"/>
          <w:sz w:val="32"/>
          <w:szCs w:val="32"/>
        </w:rPr>
      </w:pPr>
    </w:p>
    <w:p w14:paraId="416C3A8F" w14:textId="77777777" w:rsidR="00603564" w:rsidRPr="00603564" w:rsidRDefault="00603564" w:rsidP="00603564">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The Job Portal Web Application is a web-based platform developed using the Flask framework in Python. The system is designed to connect job seekers and employers in a structured and efficient manner. The application allows employers to post job listings, job seekers to search and apply for jobs, and an administrator to manage users and job postings.</w:t>
      </w:r>
    </w:p>
    <w:p w14:paraId="700F47CE" w14:textId="77777777" w:rsidR="00603564" w:rsidRPr="00603564" w:rsidRDefault="00603564" w:rsidP="00603564">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The application implements secure user authentication, role-based access control, database management using SQLAlchemy ORM, and a responsive user interface using Bootstrap and custom CSS. The project demonstrates practical implementation of backend development concepts, database relationships, authentication mechanisms, and UI/UX design principles.</w:t>
      </w:r>
    </w:p>
    <w:p w14:paraId="15428B19" w14:textId="77777777" w:rsidR="00603564" w:rsidRPr="00603564" w:rsidRDefault="00603564" w:rsidP="00603564">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This project reflects real-world web application architecture and follows best practices for clean code and structured development.</w:t>
      </w:r>
    </w:p>
    <w:p w14:paraId="64501BDB" w14:textId="77777777" w:rsidR="00603564" w:rsidRDefault="00603564">
      <w:pPr>
        <w:rPr>
          <w:lang w:val="en-IN"/>
        </w:rPr>
      </w:pPr>
    </w:p>
    <w:p w14:paraId="5255F9C5" w14:textId="77777777" w:rsidR="00603564" w:rsidRDefault="00603564">
      <w:pPr>
        <w:rPr>
          <w:lang w:val="en-IN"/>
        </w:rPr>
      </w:pPr>
    </w:p>
    <w:p w14:paraId="698B04BC" w14:textId="77777777" w:rsidR="00603564" w:rsidRDefault="00603564" w:rsidP="00603564">
      <w:pPr>
        <w:pStyle w:val="Heading1"/>
      </w:pPr>
      <w:r w:rsidRPr="00603564">
        <w:t>Introduction</w:t>
      </w:r>
    </w:p>
    <w:p w14:paraId="0FC2F6AE" w14:textId="77777777" w:rsidR="00603564" w:rsidRDefault="00603564" w:rsidP="00603564"/>
    <w:p w14:paraId="380F9D97" w14:textId="77777777" w:rsidR="00603564" w:rsidRPr="00603564" w:rsidRDefault="00603564" w:rsidP="00FA18F5">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In today’s competitive job market, online job portals have become essential tools for recruitment and employment. Companies use digital platforms to publish job openings, while job seekers rely on them to search and apply for suitable positions.</w:t>
      </w:r>
    </w:p>
    <w:p w14:paraId="4A1D8664" w14:textId="77777777" w:rsidR="00603564" w:rsidRPr="00603564" w:rsidRDefault="00603564" w:rsidP="00FA18F5">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This project aims to build a simplified yet functional Job Portal system using Flask. The system provides three primary roles:</w:t>
      </w:r>
    </w:p>
    <w:p w14:paraId="69B990AE" w14:textId="77777777" w:rsidR="00603564" w:rsidRPr="00603564" w:rsidRDefault="00603564" w:rsidP="00FA18F5">
      <w:pPr>
        <w:numPr>
          <w:ilvl w:val="0"/>
          <w:numId w:val="2"/>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Job Seekers</w:t>
      </w:r>
    </w:p>
    <w:p w14:paraId="0EF041B3" w14:textId="77777777" w:rsidR="00603564" w:rsidRPr="00603564" w:rsidRDefault="00603564" w:rsidP="00FA18F5">
      <w:pPr>
        <w:numPr>
          <w:ilvl w:val="0"/>
          <w:numId w:val="2"/>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Employers</w:t>
      </w:r>
    </w:p>
    <w:p w14:paraId="32152561" w14:textId="77777777" w:rsidR="00603564" w:rsidRPr="00603564" w:rsidRDefault="00603564" w:rsidP="00FA18F5">
      <w:pPr>
        <w:numPr>
          <w:ilvl w:val="0"/>
          <w:numId w:val="2"/>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Administrator</w:t>
      </w:r>
    </w:p>
    <w:p w14:paraId="7047BA4D" w14:textId="77777777" w:rsidR="00603564" w:rsidRPr="00603564" w:rsidRDefault="00603564" w:rsidP="00FA18F5">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Each role has specific permissions and responsibilities within the system.</w:t>
      </w:r>
    </w:p>
    <w:p w14:paraId="0AC3016E" w14:textId="77777777" w:rsidR="00603564" w:rsidRPr="00603564" w:rsidRDefault="00603564" w:rsidP="00FA18F5">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The project simulates a real-world recruitment platform and provides hands-on experience with full-stack web development using Python.</w:t>
      </w:r>
    </w:p>
    <w:p w14:paraId="1B4D5712" w14:textId="77777777" w:rsidR="00603564" w:rsidRDefault="00603564" w:rsidP="00603564">
      <w:pPr>
        <w:rPr>
          <w:lang w:val="en-IN"/>
        </w:rPr>
      </w:pPr>
    </w:p>
    <w:p w14:paraId="7E07077E" w14:textId="06458E1D" w:rsidR="00603564" w:rsidRDefault="00603564" w:rsidP="00603564">
      <w:pPr>
        <w:rPr>
          <w:lang w:val="en-IN"/>
        </w:rPr>
      </w:pPr>
    </w:p>
    <w:p w14:paraId="303FA159" w14:textId="77777777" w:rsidR="00FA18F5" w:rsidRDefault="00FA18F5" w:rsidP="00603564">
      <w:pPr>
        <w:rPr>
          <w:lang w:val="en-IN"/>
        </w:rPr>
      </w:pPr>
    </w:p>
    <w:p w14:paraId="5252799A" w14:textId="77777777" w:rsidR="00FA18F5" w:rsidRDefault="00FA18F5" w:rsidP="00603564">
      <w:pPr>
        <w:rPr>
          <w:lang w:val="en-IN"/>
        </w:rPr>
      </w:pPr>
    </w:p>
    <w:p w14:paraId="1C2DEBA8" w14:textId="77777777" w:rsidR="00FA18F5" w:rsidRDefault="00FA18F5" w:rsidP="00603564">
      <w:pPr>
        <w:rPr>
          <w:lang w:val="en-IN"/>
        </w:rPr>
      </w:pPr>
    </w:p>
    <w:p w14:paraId="73DFE230" w14:textId="77777777" w:rsidR="00FA18F5" w:rsidRDefault="00FA18F5" w:rsidP="00603564">
      <w:pPr>
        <w:rPr>
          <w:lang w:val="en-IN"/>
        </w:rPr>
      </w:pPr>
    </w:p>
    <w:p w14:paraId="51193EB5" w14:textId="77777777" w:rsidR="00FA18F5" w:rsidRDefault="00FA18F5" w:rsidP="00603564">
      <w:pPr>
        <w:rPr>
          <w:lang w:val="en-IN"/>
        </w:rPr>
      </w:pPr>
    </w:p>
    <w:p w14:paraId="7FABC5B9" w14:textId="77777777" w:rsidR="00603564" w:rsidRDefault="00603564" w:rsidP="00603564">
      <w:pPr>
        <w:pStyle w:val="Heading1"/>
      </w:pPr>
      <w:r w:rsidRPr="00603564">
        <w:t>Problem Statement</w:t>
      </w:r>
    </w:p>
    <w:p w14:paraId="0D1416D3" w14:textId="77777777" w:rsidR="00603564" w:rsidRDefault="00603564" w:rsidP="00603564"/>
    <w:p w14:paraId="08BFCE89" w14:textId="77777777" w:rsidR="00603564" w:rsidRPr="00603564" w:rsidRDefault="00603564" w:rsidP="00FA18F5">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Manual job recruitment processes are inefficient and time-consuming. There is a need for a centralized digital platform that:</w:t>
      </w:r>
    </w:p>
    <w:p w14:paraId="416312AC" w14:textId="77777777" w:rsidR="00603564" w:rsidRPr="00603564" w:rsidRDefault="00603564" w:rsidP="00FA18F5">
      <w:pPr>
        <w:numPr>
          <w:ilvl w:val="0"/>
          <w:numId w:val="3"/>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Allows employers to post job vacancies</w:t>
      </w:r>
    </w:p>
    <w:p w14:paraId="10D0189B" w14:textId="77777777" w:rsidR="00603564" w:rsidRPr="00603564" w:rsidRDefault="00603564" w:rsidP="00FA18F5">
      <w:pPr>
        <w:numPr>
          <w:ilvl w:val="0"/>
          <w:numId w:val="3"/>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Enables job seekers to browse and apply for jobs</w:t>
      </w:r>
    </w:p>
    <w:p w14:paraId="1A4CB273" w14:textId="77777777" w:rsidR="00603564" w:rsidRPr="00603564" w:rsidRDefault="00603564" w:rsidP="00FA18F5">
      <w:pPr>
        <w:numPr>
          <w:ilvl w:val="0"/>
          <w:numId w:val="3"/>
        </w:num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Provides administrative control for monitoring activity</w:t>
      </w:r>
    </w:p>
    <w:p w14:paraId="0520CF0A" w14:textId="4C10B2A4" w:rsidR="00862271" w:rsidRDefault="00603564" w:rsidP="00862271">
      <w:pPr>
        <w:jc w:val="both"/>
        <w:rPr>
          <w:rFonts w:ascii="Times New Roman" w:hAnsi="Times New Roman" w:cs="Times New Roman"/>
          <w:sz w:val="28"/>
          <w:szCs w:val="28"/>
          <w:lang w:val="en-IN"/>
        </w:rPr>
      </w:pPr>
      <w:r w:rsidRPr="00603564">
        <w:rPr>
          <w:rFonts w:ascii="Times New Roman" w:hAnsi="Times New Roman" w:cs="Times New Roman"/>
          <w:sz w:val="28"/>
          <w:szCs w:val="28"/>
          <w:lang w:val="en-IN"/>
        </w:rPr>
        <w:t>The goal of this project is to design and implement such a system using Flask and SQLite.</w:t>
      </w:r>
    </w:p>
    <w:p w14:paraId="610A2E4D" w14:textId="77777777" w:rsidR="00862271" w:rsidRDefault="00862271" w:rsidP="00862271">
      <w:pPr>
        <w:jc w:val="both"/>
        <w:rPr>
          <w:rFonts w:ascii="Times New Roman" w:hAnsi="Times New Roman" w:cs="Times New Roman"/>
          <w:sz w:val="28"/>
          <w:szCs w:val="28"/>
          <w:lang w:val="en-IN"/>
        </w:rPr>
      </w:pPr>
    </w:p>
    <w:p w14:paraId="0BC24321" w14:textId="77777777" w:rsidR="00862271" w:rsidRDefault="00862271" w:rsidP="00862271">
      <w:pPr>
        <w:pStyle w:val="Heading1"/>
      </w:pPr>
      <w:r w:rsidRPr="00862271">
        <w:t>Objectives</w:t>
      </w:r>
    </w:p>
    <w:p w14:paraId="316B0545" w14:textId="77777777" w:rsidR="00862271" w:rsidRDefault="00862271" w:rsidP="00862271"/>
    <w:p w14:paraId="3A11C4BB" w14:textId="77777777" w:rsidR="00862271" w:rsidRPr="00862271" w:rsidRDefault="00862271" w:rsidP="00862271">
      <w:p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The primary objectives of this project are:</w:t>
      </w:r>
    </w:p>
    <w:p w14:paraId="56B4FCFE"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develop a web-based job portal using Flask.</w:t>
      </w:r>
    </w:p>
    <w:p w14:paraId="785A8BEA"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implement secure user authentication.</w:t>
      </w:r>
    </w:p>
    <w:p w14:paraId="44B68293"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design role-based access control.</w:t>
      </w:r>
    </w:p>
    <w:p w14:paraId="28BC10E7"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allow employers to post and manage job listings.</w:t>
      </w:r>
    </w:p>
    <w:p w14:paraId="51E13D0B"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enable job seekers to apply for jobs.</w:t>
      </w:r>
    </w:p>
    <w:p w14:paraId="48EFA1A4"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store and manage data using SQLAlchemy ORM.</w:t>
      </w:r>
    </w:p>
    <w:p w14:paraId="2C18F7D5" w14:textId="77777777" w:rsidR="00862271" w:rsidRP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create a responsive and user-friendly interface.</w:t>
      </w:r>
    </w:p>
    <w:p w14:paraId="54E86565" w14:textId="77777777" w:rsidR="00862271" w:rsidRDefault="00862271" w:rsidP="00862271">
      <w:pPr>
        <w:numPr>
          <w:ilvl w:val="0"/>
          <w:numId w:val="4"/>
        </w:numPr>
        <w:jc w:val="both"/>
        <w:rPr>
          <w:rFonts w:ascii="Times New Roman" w:hAnsi="Times New Roman" w:cs="Times New Roman"/>
          <w:sz w:val="28"/>
          <w:szCs w:val="28"/>
          <w:lang w:val="en-IN"/>
        </w:rPr>
      </w:pPr>
      <w:r w:rsidRPr="00862271">
        <w:rPr>
          <w:rFonts w:ascii="Times New Roman" w:hAnsi="Times New Roman" w:cs="Times New Roman"/>
          <w:sz w:val="28"/>
          <w:szCs w:val="28"/>
          <w:lang w:val="en-IN"/>
        </w:rPr>
        <w:t>To simulate real-world project structure and deployment readiness.</w:t>
      </w:r>
    </w:p>
    <w:p w14:paraId="1885D40C" w14:textId="77777777" w:rsidR="00862271" w:rsidRDefault="00862271" w:rsidP="00862271">
      <w:pPr>
        <w:jc w:val="both"/>
        <w:rPr>
          <w:rFonts w:ascii="Times New Roman" w:hAnsi="Times New Roman" w:cs="Times New Roman"/>
          <w:sz w:val="28"/>
          <w:szCs w:val="28"/>
          <w:lang w:val="en-IN"/>
        </w:rPr>
      </w:pPr>
    </w:p>
    <w:p w14:paraId="53B6D9D3" w14:textId="59730B09" w:rsidR="00862271" w:rsidRDefault="00862271" w:rsidP="00862271">
      <w:pPr>
        <w:pStyle w:val="Heading1"/>
      </w:pPr>
      <w:r w:rsidRPr="00862271">
        <w:t>Technologies Used</w:t>
      </w:r>
    </w:p>
    <w:p w14:paraId="69CE1E59" w14:textId="77777777" w:rsidR="00862271" w:rsidRPr="00862271" w:rsidRDefault="00862271" w:rsidP="00862271"/>
    <w:tbl>
      <w:tblPr>
        <w:tblStyle w:val="TableGrid"/>
        <w:tblW w:w="8542" w:type="dxa"/>
        <w:jc w:val="center"/>
        <w:tblLook w:val="04A0" w:firstRow="1" w:lastRow="0" w:firstColumn="1" w:lastColumn="0" w:noHBand="0" w:noVBand="1"/>
      </w:tblPr>
      <w:tblGrid>
        <w:gridCol w:w="2327"/>
        <w:gridCol w:w="6215"/>
      </w:tblGrid>
      <w:tr w:rsidR="00862271" w:rsidRPr="00862271" w14:paraId="61FF4849" w14:textId="77777777" w:rsidTr="00862271">
        <w:trPr>
          <w:trHeight w:val="405"/>
          <w:jc w:val="center"/>
        </w:trPr>
        <w:tc>
          <w:tcPr>
            <w:tcW w:w="0" w:type="auto"/>
            <w:hideMark/>
          </w:tcPr>
          <w:p w14:paraId="6803CEAC" w14:textId="77777777" w:rsidR="00862271" w:rsidRPr="00862271" w:rsidRDefault="00862271" w:rsidP="00862271">
            <w:pPr>
              <w:rPr>
                <w:rFonts w:ascii="Times New Roman" w:hAnsi="Times New Roman" w:cs="Times New Roman"/>
                <w:b/>
                <w:bCs/>
                <w:sz w:val="28"/>
                <w:szCs w:val="28"/>
                <w:lang w:val="en-IN"/>
              </w:rPr>
            </w:pPr>
            <w:r w:rsidRPr="00862271">
              <w:rPr>
                <w:rFonts w:ascii="Times New Roman" w:hAnsi="Times New Roman" w:cs="Times New Roman"/>
                <w:b/>
                <w:bCs/>
                <w:sz w:val="28"/>
                <w:szCs w:val="28"/>
                <w:lang w:val="en-IN"/>
              </w:rPr>
              <w:t>Technology</w:t>
            </w:r>
          </w:p>
        </w:tc>
        <w:tc>
          <w:tcPr>
            <w:tcW w:w="0" w:type="auto"/>
            <w:hideMark/>
          </w:tcPr>
          <w:p w14:paraId="751C83F5" w14:textId="77777777" w:rsidR="00862271" w:rsidRPr="00862271" w:rsidRDefault="00862271" w:rsidP="00862271">
            <w:pPr>
              <w:rPr>
                <w:rFonts w:ascii="Times New Roman" w:hAnsi="Times New Roman" w:cs="Times New Roman"/>
                <w:b/>
                <w:bCs/>
                <w:sz w:val="28"/>
                <w:szCs w:val="28"/>
                <w:lang w:val="en-IN"/>
              </w:rPr>
            </w:pPr>
            <w:r w:rsidRPr="00862271">
              <w:rPr>
                <w:rFonts w:ascii="Times New Roman" w:hAnsi="Times New Roman" w:cs="Times New Roman"/>
                <w:b/>
                <w:bCs/>
                <w:sz w:val="28"/>
                <w:szCs w:val="28"/>
                <w:lang w:val="en-IN"/>
              </w:rPr>
              <w:t>Description</w:t>
            </w:r>
          </w:p>
        </w:tc>
      </w:tr>
      <w:tr w:rsidR="00862271" w:rsidRPr="00862271" w14:paraId="22656A9E" w14:textId="77777777" w:rsidTr="00862271">
        <w:trPr>
          <w:trHeight w:val="427"/>
          <w:jc w:val="center"/>
        </w:trPr>
        <w:tc>
          <w:tcPr>
            <w:tcW w:w="0" w:type="auto"/>
            <w:hideMark/>
          </w:tcPr>
          <w:p w14:paraId="19850325"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Python</w:t>
            </w:r>
          </w:p>
        </w:tc>
        <w:tc>
          <w:tcPr>
            <w:tcW w:w="0" w:type="auto"/>
            <w:hideMark/>
          </w:tcPr>
          <w:p w14:paraId="1ED66821"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Backend programming language</w:t>
            </w:r>
          </w:p>
        </w:tc>
      </w:tr>
      <w:tr w:rsidR="00862271" w:rsidRPr="00862271" w14:paraId="0F6E6F39" w14:textId="77777777" w:rsidTr="00862271">
        <w:trPr>
          <w:trHeight w:val="405"/>
          <w:jc w:val="center"/>
        </w:trPr>
        <w:tc>
          <w:tcPr>
            <w:tcW w:w="0" w:type="auto"/>
            <w:hideMark/>
          </w:tcPr>
          <w:p w14:paraId="27B804D2"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Flask</w:t>
            </w:r>
          </w:p>
        </w:tc>
        <w:tc>
          <w:tcPr>
            <w:tcW w:w="0" w:type="auto"/>
            <w:hideMark/>
          </w:tcPr>
          <w:p w14:paraId="599DA276"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Lightweight web framework</w:t>
            </w:r>
          </w:p>
        </w:tc>
      </w:tr>
      <w:tr w:rsidR="00862271" w:rsidRPr="00862271" w14:paraId="5E69E2FF" w14:textId="77777777" w:rsidTr="00862271">
        <w:trPr>
          <w:trHeight w:val="405"/>
          <w:jc w:val="center"/>
        </w:trPr>
        <w:tc>
          <w:tcPr>
            <w:tcW w:w="0" w:type="auto"/>
            <w:hideMark/>
          </w:tcPr>
          <w:p w14:paraId="1AAD95D5"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SQLite</w:t>
            </w:r>
          </w:p>
        </w:tc>
        <w:tc>
          <w:tcPr>
            <w:tcW w:w="0" w:type="auto"/>
            <w:hideMark/>
          </w:tcPr>
          <w:p w14:paraId="1059C1BB"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Database system</w:t>
            </w:r>
          </w:p>
        </w:tc>
      </w:tr>
      <w:tr w:rsidR="00862271" w:rsidRPr="00862271" w14:paraId="2C6015B8" w14:textId="77777777" w:rsidTr="00862271">
        <w:trPr>
          <w:trHeight w:val="427"/>
          <w:jc w:val="center"/>
        </w:trPr>
        <w:tc>
          <w:tcPr>
            <w:tcW w:w="0" w:type="auto"/>
            <w:hideMark/>
          </w:tcPr>
          <w:p w14:paraId="1F363618"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SQLAlchemy</w:t>
            </w:r>
          </w:p>
        </w:tc>
        <w:tc>
          <w:tcPr>
            <w:tcW w:w="0" w:type="auto"/>
            <w:hideMark/>
          </w:tcPr>
          <w:p w14:paraId="7DC5E7F1"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ORM for database interaction</w:t>
            </w:r>
          </w:p>
        </w:tc>
      </w:tr>
      <w:tr w:rsidR="00862271" w:rsidRPr="00862271" w14:paraId="38896299" w14:textId="77777777" w:rsidTr="00862271">
        <w:trPr>
          <w:trHeight w:val="405"/>
          <w:jc w:val="center"/>
        </w:trPr>
        <w:tc>
          <w:tcPr>
            <w:tcW w:w="0" w:type="auto"/>
            <w:hideMark/>
          </w:tcPr>
          <w:p w14:paraId="7D2DEF69"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Flask-Login</w:t>
            </w:r>
          </w:p>
        </w:tc>
        <w:tc>
          <w:tcPr>
            <w:tcW w:w="0" w:type="auto"/>
            <w:hideMark/>
          </w:tcPr>
          <w:p w14:paraId="6646787E"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Authentication and session management</w:t>
            </w:r>
          </w:p>
        </w:tc>
      </w:tr>
      <w:tr w:rsidR="00862271" w:rsidRPr="00862271" w14:paraId="14342E39" w14:textId="77777777" w:rsidTr="00862271">
        <w:trPr>
          <w:trHeight w:val="427"/>
          <w:jc w:val="center"/>
        </w:trPr>
        <w:tc>
          <w:tcPr>
            <w:tcW w:w="0" w:type="auto"/>
            <w:hideMark/>
          </w:tcPr>
          <w:p w14:paraId="099865D8"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HTML</w:t>
            </w:r>
          </w:p>
        </w:tc>
        <w:tc>
          <w:tcPr>
            <w:tcW w:w="0" w:type="auto"/>
            <w:hideMark/>
          </w:tcPr>
          <w:p w14:paraId="3687D647"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Structure of web pages</w:t>
            </w:r>
          </w:p>
        </w:tc>
      </w:tr>
      <w:tr w:rsidR="00862271" w:rsidRPr="00862271" w14:paraId="79F2E177" w14:textId="77777777" w:rsidTr="00862271">
        <w:trPr>
          <w:trHeight w:val="405"/>
          <w:jc w:val="center"/>
        </w:trPr>
        <w:tc>
          <w:tcPr>
            <w:tcW w:w="0" w:type="auto"/>
            <w:hideMark/>
          </w:tcPr>
          <w:p w14:paraId="30DDFEAD"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CSS</w:t>
            </w:r>
          </w:p>
        </w:tc>
        <w:tc>
          <w:tcPr>
            <w:tcW w:w="0" w:type="auto"/>
            <w:hideMark/>
          </w:tcPr>
          <w:p w14:paraId="4F7FEEA4"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Styling and UI design</w:t>
            </w:r>
          </w:p>
        </w:tc>
      </w:tr>
      <w:tr w:rsidR="00862271" w:rsidRPr="00862271" w14:paraId="19081F7F" w14:textId="77777777" w:rsidTr="00862271">
        <w:trPr>
          <w:trHeight w:val="405"/>
          <w:jc w:val="center"/>
        </w:trPr>
        <w:tc>
          <w:tcPr>
            <w:tcW w:w="0" w:type="auto"/>
            <w:hideMark/>
          </w:tcPr>
          <w:p w14:paraId="75C094E7"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Bootstrap</w:t>
            </w:r>
          </w:p>
        </w:tc>
        <w:tc>
          <w:tcPr>
            <w:tcW w:w="0" w:type="auto"/>
            <w:hideMark/>
          </w:tcPr>
          <w:p w14:paraId="781D59BA"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Responsive front-end framework</w:t>
            </w:r>
          </w:p>
        </w:tc>
      </w:tr>
      <w:tr w:rsidR="00862271" w:rsidRPr="00862271" w14:paraId="496063C6" w14:textId="77777777" w:rsidTr="00862271">
        <w:trPr>
          <w:trHeight w:val="405"/>
          <w:jc w:val="center"/>
        </w:trPr>
        <w:tc>
          <w:tcPr>
            <w:tcW w:w="0" w:type="auto"/>
            <w:hideMark/>
          </w:tcPr>
          <w:p w14:paraId="67AD0667"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Werkzeug</w:t>
            </w:r>
          </w:p>
        </w:tc>
        <w:tc>
          <w:tcPr>
            <w:tcW w:w="0" w:type="auto"/>
            <w:hideMark/>
          </w:tcPr>
          <w:p w14:paraId="73DB9141" w14:textId="77777777" w:rsidR="00862271" w:rsidRPr="00862271" w:rsidRDefault="00862271" w:rsidP="00862271">
            <w:pPr>
              <w:rPr>
                <w:rFonts w:ascii="Times New Roman" w:hAnsi="Times New Roman" w:cs="Times New Roman"/>
                <w:sz w:val="28"/>
                <w:szCs w:val="28"/>
                <w:lang w:val="en-IN"/>
              </w:rPr>
            </w:pPr>
            <w:r w:rsidRPr="00862271">
              <w:rPr>
                <w:rFonts w:ascii="Times New Roman" w:hAnsi="Times New Roman" w:cs="Times New Roman"/>
                <w:sz w:val="28"/>
                <w:szCs w:val="28"/>
                <w:lang w:val="en-IN"/>
              </w:rPr>
              <w:t>Password hashing and security</w:t>
            </w:r>
          </w:p>
        </w:tc>
      </w:tr>
    </w:tbl>
    <w:p w14:paraId="1924F71A" w14:textId="77777777" w:rsidR="00862271" w:rsidRDefault="00862271" w:rsidP="00862271">
      <w:pPr>
        <w:pStyle w:val="Heading1"/>
      </w:pPr>
      <w:r w:rsidRPr="00862271">
        <w:t>System Architecture</w:t>
      </w:r>
    </w:p>
    <w:p w14:paraId="3A337EDF" w14:textId="77777777" w:rsidR="00862271" w:rsidRDefault="00862271" w:rsidP="00862271"/>
    <w:p w14:paraId="4A123610" w14:textId="77777777" w:rsidR="00862271" w:rsidRDefault="00862271" w:rsidP="00862271">
      <w:pPr>
        <w:rPr>
          <w:rFonts w:ascii="Times New Roman" w:hAnsi="Times New Roman" w:cs="Times New Roman"/>
        </w:rPr>
      </w:pPr>
    </w:p>
    <w:p w14:paraId="61FEE06B" w14:textId="77777777" w:rsidR="00862271" w:rsidRPr="00862271" w:rsidRDefault="00862271" w:rsidP="00862271">
      <w:pPr>
        <w:jc w:val="both"/>
        <w:rPr>
          <w:rFonts w:ascii="Times New Roman" w:hAnsi="Times New Roman" w:cs="Times New Roman"/>
          <w:lang w:val="en-IN"/>
        </w:rPr>
      </w:pPr>
      <w:r w:rsidRPr="00862271">
        <w:rPr>
          <w:rFonts w:ascii="Times New Roman" w:hAnsi="Times New Roman" w:cs="Times New Roman"/>
          <w:lang w:val="en-IN"/>
        </w:rPr>
        <w:t>The application follows a modular structure similar to the MVC (Model-View-Controller) architecture.</w:t>
      </w:r>
    </w:p>
    <w:p w14:paraId="09F44CD4" w14:textId="77777777" w:rsidR="00862271" w:rsidRPr="00862271" w:rsidRDefault="00862271" w:rsidP="00862271">
      <w:pPr>
        <w:jc w:val="both"/>
        <w:rPr>
          <w:rFonts w:ascii="Times New Roman" w:hAnsi="Times New Roman" w:cs="Times New Roman"/>
          <w:b/>
          <w:bCs/>
          <w:lang w:val="en-IN"/>
        </w:rPr>
      </w:pPr>
      <w:r w:rsidRPr="00862271">
        <w:rPr>
          <w:rFonts w:ascii="Times New Roman" w:hAnsi="Times New Roman" w:cs="Times New Roman"/>
          <w:b/>
          <w:bCs/>
          <w:lang w:val="en-IN"/>
        </w:rPr>
        <w:t>7.1 Models</w:t>
      </w:r>
    </w:p>
    <w:p w14:paraId="7C342054" w14:textId="77777777" w:rsidR="00862271" w:rsidRPr="00862271" w:rsidRDefault="00862271" w:rsidP="00862271">
      <w:pPr>
        <w:jc w:val="both"/>
        <w:rPr>
          <w:rFonts w:ascii="Times New Roman" w:hAnsi="Times New Roman" w:cs="Times New Roman"/>
          <w:lang w:val="en-IN"/>
        </w:rPr>
      </w:pPr>
      <w:r w:rsidRPr="00862271">
        <w:rPr>
          <w:rFonts w:ascii="Times New Roman" w:hAnsi="Times New Roman" w:cs="Times New Roman"/>
          <w:lang w:val="en-IN"/>
        </w:rPr>
        <w:t>Defines the database structure:</w:t>
      </w:r>
    </w:p>
    <w:p w14:paraId="76C92302" w14:textId="77777777" w:rsidR="00862271" w:rsidRPr="00862271" w:rsidRDefault="00862271" w:rsidP="00862271">
      <w:pPr>
        <w:numPr>
          <w:ilvl w:val="0"/>
          <w:numId w:val="5"/>
        </w:numPr>
        <w:jc w:val="both"/>
        <w:rPr>
          <w:rFonts w:ascii="Times New Roman" w:hAnsi="Times New Roman" w:cs="Times New Roman"/>
          <w:lang w:val="en-IN"/>
        </w:rPr>
      </w:pPr>
      <w:r w:rsidRPr="00862271">
        <w:rPr>
          <w:rFonts w:ascii="Times New Roman" w:hAnsi="Times New Roman" w:cs="Times New Roman"/>
          <w:lang w:val="en-IN"/>
        </w:rPr>
        <w:t>User</w:t>
      </w:r>
    </w:p>
    <w:p w14:paraId="1D510488" w14:textId="77777777" w:rsidR="00862271" w:rsidRPr="00862271" w:rsidRDefault="00862271" w:rsidP="00862271">
      <w:pPr>
        <w:numPr>
          <w:ilvl w:val="0"/>
          <w:numId w:val="5"/>
        </w:numPr>
        <w:jc w:val="both"/>
        <w:rPr>
          <w:rFonts w:ascii="Times New Roman" w:hAnsi="Times New Roman" w:cs="Times New Roman"/>
          <w:lang w:val="en-IN"/>
        </w:rPr>
      </w:pPr>
      <w:r w:rsidRPr="00862271">
        <w:rPr>
          <w:rFonts w:ascii="Times New Roman" w:hAnsi="Times New Roman" w:cs="Times New Roman"/>
          <w:lang w:val="en-IN"/>
        </w:rPr>
        <w:t>Job</w:t>
      </w:r>
    </w:p>
    <w:p w14:paraId="4827922C" w14:textId="77777777" w:rsidR="00862271" w:rsidRPr="00862271" w:rsidRDefault="00862271" w:rsidP="00862271">
      <w:pPr>
        <w:numPr>
          <w:ilvl w:val="0"/>
          <w:numId w:val="5"/>
        </w:numPr>
        <w:jc w:val="both"/>
        <w:rPr>
          <w:rFonts w:ascii="Times New Roman" w:hAnsi="Times New Roman" w:cs="Times New Roman"/>
          <w:lang w:val="en-IN"/>
        </w:rPr>
      </w:pPr>
      <w:r w:rsidRPr="00862271">
        <w:rPr>
          <w:rFonts w:ascii="Times New Roman" w:hAnsi="Times New Roman" w:cs="Times New Roman"/>
          <w:lang w:val="en-IN"/>
        </w:rPr>
        <w:t>Application</w:t>
      </w:r>
    </w:p>
    <w:p w14:paraId="311F87BD" w14:textId="77777777" w:rsidR="00862271" w:rsidRPr="00862271" w:rsidRDefault="00862271" w:rsidP="00862271">
      <w:pPr>
        <w:jc w:val="both"/>
        <w:rPr>
          <w:rFonts w:ascii="Times New Roman" w:hAnsi="Times New Roman" w:cs="Times New Roman"/>
          <w:b/>
          <w:bCs/>
          <w:lang w:val="en-IN"/>
        </w:rPr>
      </w:pPr>
      <w:r w:rsidRPr="00862271">
        <w:rPr>
          <w:rFonts w:ascii="Times New Roman" w:hAnsi="Times New Roman" w:cs="Times New Roman"/>
          <w:b/>
          <w:bCs/>
          <w:lang w:val="en-IN"/>
        </w:rPr>
        <w:t>7.2 Views (Routes)</w:t>
      </w:r>
    </w:p>
    <w:p w14:paraId="21A72AC3" w14:textId="77777777" w:rsidR="00862271" w:rsidRPr="00862271" w:rsidRDefault="00862271" w:rsidP="00862271">
      <w:pPr>
        <w:jc w:val="both"/>
        <w:rPr>
          <w:rFonts w:ascii="Times New Roman" w:hAnsi="Times New Roman" w:cs="Times New Roman"/>
          <w:lang w:val="en-IN"/>
        </w:rPr>
      </w:pPr>
      <w:r w:rsidRPr="00862271">
        <w:rPr>
          <w:rFonts w:ascii="Times New Roman" w:hAnsi="Times New Roman" w:cs="Times New Roman"/>
          <w:lang w:val="en-IN"/>
        </w:rPr>
        <w:t>Handles HTTP requests and business logic:</w:t>
      </w:r>
    </w:p>
    <w:p w14:paraId="25205129" w14:textId="77777777" w:rsidR="00862271" w:rsidRPr="00862271" w:rsidRDefault="00862271" w:rsidP="00862271">
      <w:pPr>
        <w:numPr>
          <w:ilvl w:val="0"/>
          <w:numId w:val="6"/>
        </w:numPr>
        <w:jc w:val="both"/>
        <w:rPr>
          <w:rFonts w:ascii="Times New Roman" w:hAnsi="Times New Roman" w:cs="Times New Roman"/>
          <w:lang w:val="en-IN"/>
        </w:rPr>
      </w:pPr>
      <w:r w:rsidRPr="00862271">
        <w:rPr>
          <w:rFonts w:ascii="Times New Roman" w:hAnsi="Times New Roman" w:cs="Times New Roman"/>
          <w:lang w:val="en-IN"/>
        </w:rPr>
        <w:t>Login</w:t>
      </w:r>
    </w:p>
    <w:p w14:paraId="63D64EF6" w14:textId="77777777" w:rsidR="00862271" w:rsidRPr="00862271" w:rsidRDefault="00862271" w:rsidP="00862271">
      <w:pPr>
        <w:numPr>
          <w:ilvl w:val="0"/>
          <w:numId w:val="6"/>
        </w:numPr>
        <w:jc w:val="both"/>
        <w:rPr>
          <w:rFonts w:ascii="Times New Roman" w:hAnsi="Times New Roman" w:cs="Times New Roman"/>
          <w:lang w:val="en-IN"/>
        </w:rPr>
      </w:pPr>
      <w:r w:rsidRPr="00862271">
        <w:rPr>
          <w:rFonts w:ascii="Times New Roman" w:hAnsi="Times New Roman" w:cs="Times New Roman"/>
          <w:lang w:val="en-IN"/>
        </w:rPr>
        <w:t>Register</w:t>
      </w:r>
    </w:p>
    <w:p w14:paraId="2FA00EA2" w14:textId="77777777" w:rsidR="00862271" w:rsidRPr="00862271" w:rsidRDefault="00862271" w:rsidP="00862271">
      <w:pPr>
        <w:numPr>
          <w:ilvl w:val="0"/>
          <w:numId w:val="6"/>
        </w:numPr>
        <w:jc w:val="both"/>
        <w:rPr>
          <w:rFonts w:ascii="Times New Roman" w:hAnsi="Times New Roman" w:cs="Times New Roman"/>
          <w:lang w:val="en-IN"/>
        </w:rPr>
      </w:pPr>
      <w:r w:rsidRPr="00862271">
        <w:rPr>
          <w:rFonts w:ascii="Times New Roman" w:hAnsi="Times New Roman" w:cs="Times New Roman"/>
          <w:lang w:val="en-IN"/>
        </w:rPr>
        <w:t>Post Job</w:t>
      </w:r>
    </w:p>
    <w:p w14:paraId="2A5E1978" w14:textId="77777777" w:rsidR="00862271" w:rsidRPr="00862271" w:rsidRDefault="00862271" w:rsidP="00862271">
      <w:pPr>
        <w:numPr>
          <w:ilvl w:val="0"/>
          <w:numId w:val="6"/>
        </w:numPr>
        <w:jc w:val="both"/>
        <w:rPr>
          <w:rFonts w:ascii="Times New Roman" w:hAnsi="Times New Roman" w:cs="Times New Roman"/>
          <w:lang w:val="en-IN"/>
        </w:rPr>
      </w:pPr>
      <w:r w:rsidRPr="00862271">
        <w:rPr>
          <w:rFonts w:ascii="Times New Roman" w:hAnsi="Times New Roman" w:cs="Times New Roman"/>
          <w:lang w:val="en-IN"/>
        </w:rPr>
        <w:t>Apply for Job</w:t>
      </w:r>
    </w:p>
    <w:p w14:paraId="7703E868" w14:textId="77777777" w:rsidR="00862271" w:rsidRPr="00862271" w:rsidRDefault="00862271" w:rsidP="00862271">
      <w:pPr>
        <w:numPr>
          <w:ilvl w:val="0"/>
          <w:numId w:val="6"/>
        </w:numPr>
        <w:jc w:val="both"/>
        <w:rPr>
          <w:rFonts w:ascii="Times New Roman" w:hAnsi="Times New Roman" w:cs="Times New Roman"/>
          <w:lang w:val="en-IN"/>
        </w:rPr>
      </w:pPr>
      <w:r w:rsidRPr="00862271">
        <w:rPr>
          <w:rFonts w:ascii="Times New Roman" w:hAnsi="Times New Roman" w:cs="Times New Roman"/>
          <w:lang w:val="en-IN"/>
        </w:rPr>
        <w:t>Admin Dashboard</w:t>
      </w:r>
    </w:p>
    <w:p w14:paraId="6BF7D97C" w14:textId="77777777" w:rsidR="00862271" w:rsidRPr="00862271" w:rsidRDefault="00862271" w:rsidP="00862271">
      <w:pPr>
        <w:jc w:val="both"/>
        <w:rPr>
          <w:rFonts w:ascii="Times New Roman" w:hAnsi="Times New Roman" w:cs="Times New Roman"/>
          <w:b/>
          <w:bCs/>
          <w:lang w:val="en-IN"/>
        </w:rPr>
      </w:pPr>
      <w:r w:rsidRPr="00862271">
        <w:rPr>
          <w:rFonts w:ascii="Times New Roman" w:hAnsi="Times New Roman" w:cs="Times New Roman"/>
          <w:b/>
          <w:bCs/>
          <w:lang w:val="en-IN"/>
        </w:rPr>
        <w:t>7.3 Templates</w:t>
      </w:r>
    </w:p>
    <w:p w14:paraId="1E5F660E" w14:textId="77777777" w:rsidR="00862271" w:rsidRPr="00862271" w:rsidRDefault="00862271" w:rsidP="00862271">
      <w:pPr>
        <w:jc w:val="both"/>
        <w:rPr>
          <w:rFonts w:ascii="Times New Roman" w:hAnsi="Times New Roman" w:cs="Times New Roman"/>
          <w:lang w:val="en-IN"/>
        </w:rPr>
      </w:pPr>
      <w:r w:rsidRPr="00862271">
        <w:rPr>
          <w:rFonts w:ascii="Times New Roman" w:hAnsi="Times New Roman" w:cs="Times New Roman"/>
          <w:lang w:val="en-IN"/>
        </w:rPr>
        <w:t>HTML files rendered dynamically using Jinja2 templating.</w:t>
      </w:r>
    </w:p>
    <w:p w14:paraId="517D14FC" w14:textId="469ADB9E" w:rsidR="00862271" w:rsidRPr="00862271" w:rsidRDefault="00862271" w:rsidP="00862271">
      <w:pPr>
        <w:jc w:val="both"/>
        <w:rPr>
          <w:rFonts w:ascii="Times New Roman" w:hAnsi="Times New Roman" w:cs="Times New Roman"/>
          <w:b/>
          <w:bCs/>
          <w:lang w:val="en-IN"/>
        </w:rPr>
      </w:pPr>
      <w:r w:rsidRPr="00862271">
        <w:rPr>
          <w:rFonts w:ascii="Times New Roman" w:hAnsi="Times New Roman" w:cs="Times New Roman"/>
          <w:b/>
          <w:bCs/>
          <w:lang w:val="en-IN"/>
        </w:rPr>
        <w:t>7.4 Static Files</w:t>
      </w:r>
    </w:p>
    <w:p w14:paraId="068BEF1F" w14:textId="77777777" w:rsidR="00862271" w:rsidRPr="00862271" w:rsidRDefault="00862271" w:rsidP="00862271">
      <w:pPr>
        <w:jc w:val="both"/>
        <w:rPr>
          <w:rFonts w:ascii="Times New Roman" w:hAnsi="Times New Roman" w:cs="Times New Roman"/>
          <w:lang w:val="en-IN"/>
        </w:rPr>
      </w:pPr>
      <w:r w:rsidRPr="00862271">
        <w:rPr>
          <w:rFonts w:ascii="Times New Roman" w:hAnsi="Times New Roman" w:cs="Times New Roman"/>
          <w:lang w:val="en-IN"/>
        </w:rPr>
        <w:t>Contains CSS and styling resources.</w:t>
      </w:r>
    </w:p>
    <w:p w14:paraId="3EB2DA3B" w14:textId="77777777" w:rsidR="00862271" w:rsidRDefault="00862271" w:rsidP="00862271">
      <w:pPr>
        <w:rPr>
          <w:rFonts w:ascii="Times New Roman" w:hAnsi="Times New Roman" w:cs="Times New Roman"/>
          <w:lang w:val="en-IN"/>
        </w:rPr>
      </w:pPr>
    </w:p>
    <w:p w14:paraId="62F48C95" w14:textId="77777777" w:rsidR="00862271" w:rsidRDefault="00862271" w:rsidP="0072141B">
      <w:pPr>
        <w:pStyle w:val="Heading1"/>
        <w:rPr>
          <w:lang w:val="en-IN"/>
        </w:rPr>
      </w:pPr>
    </w:p>
    <w:p w14:paraId="2FA77973" w14:textId="77777777" w:rsidR="00862271" w:rsidRDefault="0072141B" w:rsidP="0072141B">
      <w:pPr>
        <w:pStyle w:val="Heading1"/>
      </w:pPr>
      <w:r w:rsidRPr="0072141B">
        <w:t>Database Design</w:t>
      </w:r>
    </w:p>
    <w:p w14:paraId="6BAB5DE1" w14:textId="77777777" w:rsidR="0072141B" w:rsidRDefault="0072141B" w:rsidP="00862271">
      <w:pPr>
        <w:rPr>
          <w:rFonts w:ascii="Times New Roman" w:hAnsi="Times New Roman" w:cs="Times New Roman"/>
        </w:rPr>
      </w:pPr>
    </w:p>
    <w:p w14:paraId="5746D4CD" w14:textId="77777777" w:rsidR="0072141B" w:rsidRDefault="0072141B" w:rsidP="00862271">
      <w:pPr>
        <w:rPr>
          <w:rFonts w:ascii="Times New Roman" w:hAnsi="Times New Roman" w:cs="Times New Roman"/>
        </w:rPr>
      </w:pPr>
    </w:p>
    <w:p w14:paraId="255C907C"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system uses SQLite as the database and SQLAlchemy as ORM.</w:t>
      </w:r>
    </w:p>
    <w:p w14:paraId="003E173F" w14:textId="77777777" w:rsidR="0072141B" w:rsidRDefault="0072141B" w:rsidP="0072141B">
      <w:pPr>
        <w:rPr>
          <w:rFonts w:ascii="Times New Roman" w:hAnsi="Times New Roman" w:cs="Times New Roman"/>
          <w:b/>
          <w:bCs/>
          <w:lang w:val="en-IN"/>
        </w:rPr>
      </w:pPr>
    </w:p>
    <w:p w14:paraId="6B1FA389" w14:textId="4E85DB62" w:rsid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8.1 User Table</w:t>
      </w:r>
    </w:p>
    <w:p w14:paraId="1436FB98" w14:textId="77777777" w:rsidR="0072141B" w:rsidRPr="0072141B" w:rsidRDefault="0072141B" w:rsidP="0072141B">
      <w:pPr>
        <w:rPr>
          <w:rFonts w:ascii="Times New Roman" w:hAnsi="Times New Roman" w:cs="Times New Roman"/>
          <w:b/>
          <w:bCs/>
          <w:lang w:val="en-IN"/>
        </w:rPr>
      </w:pPr>
    </w:p>
    <w:tbl>
      <w:tblPr>
        <w:tblStyle w:val="TableGrid"/>
        <w:tblW w:w="0" w:type="auto"/>
        <w:tblLook w:val="04A0" w:firstRow="1" w:lastRow="0" w:firstColumn="1" w:lastColumn="0" w:noHBand="0" w:noVBand="1"/>
      </w:tblPr>
      <w:tblGrid>
        <w:gridCol w:w="1136"/>
        <w:gridCol w:w="2229"/>
      </w:tblGrid>
      <w:tr w:rsidR="0072141B" w:rsidRPr="0072141B" w14:paraId="003AD3E6" w14:textId="77777777" w:rsidTr="0072141B">
        <w:tc>
          <w:tcPr>
            <w:tcW w:w="0" w:type="auto"/>
            <w:hideMark/>
          </w:tcPr>
          <w:p w14:paraId="37D1AB57"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Field</w:t>
            </w:r>
          </w:p>
        </w:tc>
        <w:tc>
          <w:tcPr>
            <w:tcW w:w="0" w:type="auto"/>
            <w:hideMark/>
          </w:tcPr>
          <w:p w14:paraId="01A70A17"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Description</w:t>
            </w:r>
          </w:p>
        </w:tc>
      </w:tr>
      <w:tr w:rsidR="0072141B" w:rsidRPr="0072141B" w14:paraId="08B82384" w14:textId="77777777" w:rsidTr="0072141B">
        <w:tc>
          <w:tcPr>
            <w:tcW w:w="0" w:type="auto"/>
            <w:hideMark/>
          </w:tcPr>
          <w:p w14:paraId="6BDFD33A"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id</w:t>
            </w:r>
          </w:p>
        </w:tc>
        <w:tc>
          <w:tcPr>
            <w:tcW w:w="0" w:type="auto"/>
            <w:hideMark/>
          </w:tcPr>
          <w:p w14:paraId="04B7580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Primary key</w:t>
            </w:r>
          </w:p>
        </w:tc>
      </w:tr>
      <w:tr w:rsidR="0072141B" w:rsidRPr="0072141B" w14:paraId="30D6C9D1" w14:textId="77777777" w:rsidTr="0072141B">
        <w:tc>
          <w:tcPr>
            <w:tcW w:w="0" w:type="auto"/>
            <w:hideMark/>
          </w:tcPr>
          <w:p w14:paraId="1B3729D1"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username</w:t>
            </w:r>
          </w:p>
        </w:tc>
        <w:tc>
          <w:tcPr>
            <w:tcW w:w="0" w:type="auto"/>
            <w:hideMark/>
          </w:tcPr>
          <w:p w14:paraId="2E4BE682"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User’s name</w:t>
            </w:r>
          </w:p>
        </w:tc>
      </w:tr>
      <w:tr w:rsidR="0072141B" w:rsidRPr="0072141B" w14:paraId="47525E9A" w14:textId="77777777" w:rsidTr="0072141B">
        <w:tc>
          <w:tcPr>
            <w:tcW w:w="0" w:type="auto"/>
            <w:hideMark/>
          </w:tcPr>
          <w:p w14:paraId="3B09206E"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email</w:t>
            </w:r>
          </w:p>
        </w:tc>
        <w:tc>
          <w:tcPr>
            <w:tcW w:w="0" w:type="auto"/>
            <w:hideMark/>
          </w:tcPr>
          <w:p w14:paraId="682DFD11"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Unique email</w:t>
            </w:r>
          </w:p>
        </w:tc>
      </w:tr>
      <w:tr w:rsidR="0072141B" w:rsidRPr="0072141B" w14:paraId="06D110DC" w14:textId="77777777" w:rsidTr="0072141B">
        <w:tc>
          <w:tcPr>
            <w:tcW w:w="0" w:type="auto"/>
            <w:hideMark/>
          </w:tcPr>
          <w:p w14:paraId="3E04033A"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password</w:t>
            </w:r>
          </w:p>
        </w:tc>
        <w:tc>
          <w:tcPr>
            <w:tcW w:w="0" w:type="auto"/>
            <w:hideMark/>
          </w:tcPr>
          <w:p w14:paraId="3AFC944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Hashed password</w:t>
            </w:r>
          </w:p>
        </w:tc>
      </w:tr>
      <w:tr w:rsidR="0072141B" w:rsidRPr="0072141B" w14:paraId="41001FC3" w14:textId="77777777" w:rsidTr="0072141B">
        <w:tc>
          <w:tcPr>
            <w:tcW w:w="0" w:type="auto"/>
            <w:hideMark/>
          </w:tcPr>
          <w:p w14:paraId="1D8069B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role</w:t>
            </w:r>
          </w:p>
        </w:tc>
        <w:tc>
          <w:tcPr>
            <w:tcW w:w="0" w:type="auto"/>
            <w:hideMark/>
          </w:tcPr>
          <w:p w14:paraId="6264683F"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jobseeker / employer</w:t>
            </w:r>
          </w:p>
        </w:tc>
      </w:tr>
    </w:tbl>
    <w:p w14:paraId="3EE40060" w14:textId="77777777" w:rsidR="0072141B" w:rsidRDefault="0072141B" w:rsidP="0072141B">
      <w:pPr>
        <w:rPr>
          <w:rFonts w:ascii="Times New Roman" w:hAnsi="Times New Roman" w:cs="Times New Roman"/>
          <w:b/>
          <w:bCs/>
          <w:lang w:val="en-IN"/>
        </w:rPr>
      </w:pPr>
    </w:p>
    <w:p w14:paraId="32B718A3" w14:textId="77777777" w:rsidR="0072141B" w:rsidRDefault="0072141B" w:rsidP="0072141B">
      <w:pPr>
        <w:rPr>
          <w:rFonts w:ascii="Times New Roman" w:hAnsi="Times New Roman" w:cs="Times New Roman"/>
          <w:b/>
          <w:bCs/>
          <w:lang w:val="en-IN"/>
        </w:rPr>
      </w:pPr>
    </w:p>
    <w:p w14:paraId="66BA4C76" w14:textId="77777777" w:rsidR="0072141B" w:rsidRDefault="0072141B" w:rsidP="0072141B">
      <w:pPr>
        <w:rPr>
          <w:rFonts w:ascii="Times New Roman" w:hAnsi="Times New Roman" w:cs="Times New Roman"/>
          <w:b/>
          <w:bCs/>
          <w:lang w:val="en-IN"/>
        </w:rPr>
      </w:pPr>
    </w:p>
    <w:p w14:paraId="691248E6" w14:textId="77777777" w:rsidR="0072141B" w:rsidRDefault="0072141B" w:rsidP="0072141B">
      <w:pPr>
        <w:rPr>
          <w:rFonts w:ascii="Times New Roman" w:hAnsi="Times New Roman" w:cs="Times New Roman"/>
          <w:b/>
          <w:bCs/>
          <w:lang w:val="en-IN"/>
        </w:rPr>
      </w:pPr>
    </w:p>
    <w:p w14:paraId="3BF0FA08" w14:textId="77777777" w:rsidR="0072141B" w:rsidRDefault="0072141B" w:rsidP="0072141B">
      <w:pPr>
        <w:rPr>
          <w:rFonts w:ascii="Times New Roman" w:hAnsi="Times New Roman" w:cs="Times New Roman"/>
          <w:b/>
          <w:bCs/>
          <w:lang w:val="en-IN"/>
        </w:rPr>
      </w:pPr>
    </w:p>
    <w:p w14:paraId="47132B45" w14:textId="77777777" w:rsidR="0072141B" w:rsidRDefault="0072141B" w:rsidP="0072141B">
      <w:pPr>
        <w:rPr>
          <w:rFonts w:ascii="Times New Roman" w:hAnsi="Times New Roman" w:cs="Times New Roman"/>
          <w:b/>
          <w:bCs/>
          <w:lang w:val="en-IN"/>
        </w:rPr>
      </w:pPr>
    </w:p>
    <w:p w14:paraId="3CCF64BD" w14:textId="456FC2A5" w:rsid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8.2 Job Table</w:t>
      </w:r>
    </w:p>
    <w:p w14:paraId="773C1C59" w14:textId="77777777" w:rsidR="0072141B" w:rsidRPr="0072141B" w:rsidRDefault="0072141B" w:rsidP="0072141B">
      <w:pPr>
        <w:rPr>
          <w:rFonts w:ascii="Times New Roman" w:hAnsi="Times New Roman" w:cs="Times New Roman"/>
          <w:b/>
          <w:bCs/>
          <w:lang w:val="en-IN"/>
        </w:rPr>
      </w:pPr>
    </w:p>
    <w:tbl>
      <w:tblPr>
        <w:tblStyle w:val="TableGrid"/>
        <w:tblW w:w="0" w:type="auto"/>
        <w:tblLook w:val="04A0" w:firstRow="1" w:lastRow="0" w:firstColumn="1" w:lastColumn="0" w:noHBand="0" w:noVBand="1"/>
      </w:tblPr>
      <w:tblGrid>
        <w:gridCol w:w="1283"/>
        <w:gridCol w:w="2023"/>
      </w:tblGrid>
      <w:tr w:rsidR="0072141B" w:rsidRPr="0072141B" w14:paraId="5E7ED0E7" w14:textId="77777777" w:rsidTr="0072141B">
        <w:tc>
          <w:tcPr>
            <w:tcW w:w="0" w:type="auto"/>
            <w:hideMark/>
          </w:tcPr>
          <w:p w14:paraId="7B588BE3"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Field</w:t>
            </w:r>
          </w:p>
        </w:tc>
        <w:tc>
          <w:tcPr>
            <w:tcW w:w="0" w:type="auto"/>
            <w:hideMark/>
          </w:tcPr>
          <w:p w14:paraId="0EFB6C85"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Description</w:t>
            </w:r>
          </w:p>
        </w:tc>
      </w:tr>
      <w:tr w:rsidR="0072141B" w:rsidRPr="0072141B" w14:paraId="66F945B0" w14:textId="77777777" w:rsidTr="0072141B">
        <w:tc>
          <w:tcPr>
            <w:tcW w:w="0" w:type="auto"/>
            <w:hideMark/>
          </w:tcPr>
          <w:p w14:paraId="42211CAA"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id</w:t>
            </w:r>
          </w:p>
        </w:tc>
        <w:tc>
          <w:tcPr>
            <w:tcW w:w="0" w:type="auto"/>
            <w:hideMark/>
          </w:tcPr>
          <w:p w14:paraId="0B556B12"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Primary key</w:t>
            </w:r>
          </w:p>
        </w:tc>
      </w:tr>
      <w:tr w:rsidR="0072141B" w:rsidRPr="0072141B" w14:paraId="46F18681" w14:textId="77777777" w:rsidTr="0072141B">
        <w:tc>
          <w:tcPr>
            <w:tcW w:w="0" w:type="auto"/>
            <w:hideMark/>
          </w:tcPr>
          <w:p w14:paraId="03F35AF7"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title</w:t>
            </w:r>
          </w:p>
        </w:tc>
        <w:tc>
          <w:tcPr>
            <w:tcW w:w="0" w:type="auto"/>
            <w:hideMark/>
          </w:tcPr>
          <w:p w14:paraId="29F56A0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Job title</w:t>
            </w:r>
          </w:p>
        </w:tc>
      </w:tr>
      <w:tr w:rsidR="0072141B" w:rsidRPr="0072141B" w14:paraId="210CC707" w14:textId="77777777" w:rsidTr="0072141B">
        <w:tc>
          <w:tcPr>
            <w:tcW w:w="0" w:type="auto"/>
            <w:hideMark/>
          </w:tcPr>
          <w:p w14:paraId="3AC1D549"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description</w:t>
            </w:r>
          </w:p>
        </w:tc>
        <w:tc>
          <w:tcPr>
            <w:tcW w:w="0" w:type="auto"/>
            <w:hideMark/>
          </w:tcPr>
          <w:p w14:paraId="392023DE"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Job description</w:t>
            </w:r>
          </w:p>
        </w:tc>
      </w:tr>
      <w:tr w:rsidR="0072141B" w:rsidRPr="0072141B" w14:paraId="57B597E9" w14:textId="77777777" w:rsidTr="0072141B">
        <w:tc>
          <w:tcPr>
            <w:tcW w:w="0" w:type="auto"/>
            <w:hideMark/>
          </w:tcPr>
          <w:p w14:paraId="023C270C"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company</w:t>
            </w:r>
          </w:p>
        </w:tc>
        <w:tc>
          <w:tcPr>
            <w:tcW w:w="0" w:type="auto"/>
            <w:hideMark/>
          </w:tcPr>
          <w:p w14:paraId="58B2A01F"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Company name</w:t>
            </w:r>
          </w:p>
        </w:tc>
      </w:tr>
      <w:tr w:rsidR="0072141B" w:rsidRPr="0072141B" w14:paraId="4D469013" w14:textId="77777777" w:rsidTr="0072141B">
        <w:tc>
          <w:tcPr>
            <w:tcW w:w="0" w:type="auto"/>
            <w:hideMark/>
          </w:tcPr>
          <w:p w14:paraId="6C919D8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location</w:t>
            </w:r>
          </w:p>
        </w:tc>
        <w:tc>
          <w:tcPr>
            <w:tcW w:w="0" w:type="auto"/>
            <w:hideMark/>
          </w:tcPr>
          <w:p w14:paraId="29556D15"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Job location</w:t>
            </w:r>
          </w:p>
        </w:tc>
      </w:tr>
      <w:tr w:rsidR="0072141B" w:rsidRPr="0072141B" w14:paraId="5930DF3C" w14:textId="77777777" w:rsidTr="0072141B">
        <w:tc>
          <w:tcPr>
            <w:tcW w:w="0" w:type="auto"/>
            <w:hideMark/>
          </w:tcPr>
          <w:p w14:paraId="271213C0"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salary</w:t>
            </w:r>
          </w:p>
        </w:tc>
        <w:tc>
          <w:tcPr>
            <w:tcW w:w="0" w:type="auto"/>
            <w:hideMark/>
          </w:tcPr>
          <w:p w14:paraId="7B8C875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Salary information</w:t>
            </w:r>
          </w:p>
        </w:tc>
      </w:tr>
      <w:tr w:rsidR="0072141B" w:rsidRPr="0072141B" w14:paraId="10DD5AAB" w14:textId="77777777" w:rsidTr="0072141B">
        <w:tc>
          <w:tcPr>
            <w:tcW w:w="0" w:type="auto"/>
            <w:hideMark/>
          </w:tcPr>
          <w:p w14:paraId="42F0D757"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posted_by</w:t>
            </w:r>
          </w:p>
        </w:tc>
        <w:tc>
          <w:tcPr>
            <w:tcW w:w="0" w:type="auto"/>
            <w:hideMark/>
          </w:tcPr>
          <w:p w14:paraId="2C81F694"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Employer ID</w:t>
            </w:r>
          </w:p>
        </w:tc>
      </w:tr>
      <w:tr w:rsidR="0072141B" w:rsidRPr="0072141B" w14:paraId="431C9206" w14:textId="77777777" w:rsidTr="0072141B">
        <w:tc>
          <w:tcPr>
            <w:tcW w:w="0" w:type="auto"/>
            <w:hideMark/>
          </w:tcPr>
          <w:p w14:paraId="16EC0FDD"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created_at</w:t>
            </w:r>
          </w:p>
        </w:tc>
        <w:tc>
          <w:tcPr>
            <w:tcW w:w="0" w:type="auto"/>
            <w:hideMark/>
          </w:tcPr>
          <w:p w14:paraId="79295E8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Timestamp</w:t>
            </w:r>
          </w:p>
        </w:tc>
      </w:tr>
    </w:tbl>
    <w:p w14:paraId="4068871A" w14:textId="77777777" w:rsidR="0072141B" w:rsidRDefault="0072141B" w:rsidP="0072141B">
      <w:pPr>
        <w:rPr>
          <w:rFonts w:ascii="Times New Roman" w:hAnsi="Times New Roman" w:cs="Times New Roman"/>
          <w:b/>
          <w:bCs/>
          <w:lang w:val="en-IN"/>
        </w:rPr>
      </w:pPr>
    </w:p>
    <w:p w14:paraId="3A1ACB85" w14:textId="581889BA" w:rsid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8.3 Application Table</w:t>
      </w:r>
    </w:p>
    <w:p w14:paraId="62724DA1" w14:textId="77777777" w:rsidR="0072141B" w:rsidRPr="0072141B" w:rsidRDefault="0072141B" w:rsidP="0072141B">
      <w:pPr>
        <w:rPr>
          <w:rFonts w:ascii="Times New Roman" w:hAnsi="Times New Roman" w:cs="Times New Roman"/>
          <w:b/>
          <w:bCs/>
          <w:lang w:val="en-IN"/>
        </w:rPr>
      </w:pPr>
    </w:p>
    <w:tbl>
      <w:tblPr>
        <w:tblStyle w:val="TableGrid"/>
        <w:tblW w:w="0" w:type="auto"/>
        <w:tblLook w:val="04A0" w:firstRow="1" w:lastRow="0" w:firstColumn="1" w:lastColumn="0" w:noHBand="0" w:noVBand="1"/>
      </w:tblPr>
      <w:tblGrid>
        <w:gridCol w:w="1216"/>
        <w:gridCol w:w="2129"/>
      </w:tblGrid>
      <w:tr w:rsidR="0072141B" w:rsidRPr="0072141B" w14:paraId="669C59C0" w14:textId="77777777" w:rsidTr="0072141B">
        <w:tc>
          <w:tcPr>
            <w:tcW w:w="0" w:type="auto"/>
            <w:hideMark/>
          </w:tcPr>
          <w:p w14:paraId="30FE70E7" w14:textId="256390A3" w:rsidR="0072141B" w:rsidRPr="0072141B" w:rsidRDefault="0072141B" w:rsidP="0072141B">
            <w:pPr>
              <w:rPr>
                <w:rFonts w:ascii="Times New Roman" w:hAnsi="Times New Roman" w:cs="Times New Roman"/>
                <w:b/>
                <w:bCs/>
                <w:lang w:val="en-IN"/>
              </w:rPr>
            </w:pPr>
            <w:r>
              <w:rPr>
                <w:rFonts w:ascii="Times New Roman" w:hAnsi="Times New Roman" w:cs="Times New Roman"/>
                <w:b/>
                <w:bCs/>
                <w:lang w:val="en-IN"/>
              </w:rPr>
              <w:t>7y</w:t>
            </w:r>
          </w:p>
        </w:tc>
        <w:tc>
          <w:tcPr>
            <w:tcW w:w="0" w:type="auto"/>
            <w:hideMark/>
          </w:tcPr>
          <w:p w14:paraId="2C3E219D"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Description</w:t>
            </w:r>
          </w:p>
        </w:tc>
      </w:tr>
      <w:tr w:rsidR="0072141B" w:rsidRPr="0072141B" w14:paraId="2ACCD5D3" w14:textId="77777777" w:rsidTr="0072141B">
        <w:tc>
          <w:tcPr>
            <w:tcW w:w="0" w:type="auto"/>
            <w:hideMark/>
          </w:tcPr>
          <w:p w14:paraId="172C132A"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id</w:t>
            </w:r>
          </w:p>
        </w:tc>
        <w:tc>
          <w:tcPr>
            <w:tcW w:w="0" w:type="auto"/>
            <w:hideMark/>
          </w:tcPr>
          <w:p w14:paraId="10E7E1C4"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Primary key</w:t>
            </w:r>
          </w:p>
        </w:tc>
      </w:tr>
      <w:tr w:rsidR="0072141B" w:rsidRPr="0072141B" w14:paraId="1148EAA1" w14:textId="77777777" w:rsidTr="0072141B">
        <w:tc>
          <w:tcPr>
            <w:tcW w:w="0" w:type="auto"/>
            <w:hideMark/>
          </w:tcPr>
          <w:p w14:paraId="0F33CD4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job_id</w:t>
            </w:r>
          </w:p>
        </w:tc>
        <w:tc>
          <w:tcPr>
            <w:tcW w:w="0" w:type="auto"/>
            <w:hideMark/>
          </w:tcPr>
          <w:p w14:paraId="5156FD8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Foreign key to Job</w:t>
            </w:r>
          </w:p>
        </w:tc>
      </w:tr>
      <w:tr w:rsidR="0072141B" w:rsidRPr="0072141B" w14:paraId="3C9C3CE7" w14:textId="77777777" w:rsidTr="0072141B">
        <w:tc>
          <w:tcPr>
            <w:tcW w:w="0" w:type="auto"/>
            <w:hideMark/>
          </w:tcPr>
          <w:p w14:paraId="355DDA0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user_id</w:t>
            </w:r>
          </w:p>
        </w:tc>
        <w:tc>
          <w:tcPr>
            <w:tcW w:w="0" w:type="auto"/>
            <w:hideMark/>
          </w:tcPr>
          <w:p w14:paraId="6C816F6B"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Foreign key to User</w:t>
            </w:r>
          </w:p>
        </w:tc>
      </w:tr>
      <w:tr w:rsidR="0072141B" w:rsidRPr="0072141B" w14:paraId="0716F584" w14:textId="77777777" w:rsidTr="0072141B">
        <w:tc>
          <w:tcPr>
            <w:tcW w:w="0" w:type="auto"/>
            <w:hideMark/>
          </w:tcPr>
          <w:p w14:paraId="50D94C7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applied_at</w:t>
            </w:r>
          </w:p>
        </w:tc>
        <w:tc>
          <w:tcPr>
            <w:tcW w:w="0" w:type="auto"/>
            <w:hideMark/>
          </w:tcPr>
          <w:p w14:paraId="3B56AC2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Timestamp</w:t>
            </w:r>
          </w:p>
        </w:tc>
      </w:tr>
    </w:tbl>
    <w:p w14:paraId="16D575EA" w14:textId="5619132C" w:rsidR="0072141B" w:rsidRPr="0072141B" w:rsidRDefault="0072141B" w:rsidP="0072141B">
      <w:pPr>
        <w:rPr>
          <w:rFonts w:ascii="Times New Roman" w:hAnsi="Times New Roman" w:cs="Times New Roman"/>
          <w:lang w:val="en-IN"/>
        </w:rPr>
      </w:pPr>
    </w:p>
    <w:p w14:paraId="161944E3" w14:textId="7AB0C26A" w:rsidR="0072141B" w:rsidRPr="0072141B" w:rsidRDefault="0072141B" w:rsidP="0072141B">
      <w:pPr>
        <w:pStyle w:val="Heading1"/>
        <w:rPr>
          <w:lang w:val="en-IN"/>
        </w:rPr>
      </w:pPr>
      <w:r w:rsidRPr="0072141B">
        <w:rPr>
          <w:lang w:val="en-IN"/>
        </w:rPr>
        <w:t>Functional Modules</w:t>
      </w:r>
    </w:p>
    <w:p w14:paraId="627478C0"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9.1 Authentication Module</w:t>
      </w:r>
    </w:p>
    <w:p w14:paraId="2949581C" w14:textId="77777777" w:rsidR="0072141B" w:rsidRPr="0072141B" w:rsidRDefault="0072141B" w:rsidP="0072141B">
      <w:pPr>
        <w:numPr>
          <w:ilvl w:val="0"/>
          <w:numId w:val="7"/>
        </w:numPr>
        <w:rPr>
          <w:rFonts w:ascii="Times New Roman" w:hAnsi="Times New Roman" w:cs="Times New Roman"/>
          <w:lang w:val="en-IN"/>
        </w:rPr>
      </w:pPr>
      <w:r w:rsidRPr="0072141B">
        <w:rPr>
          <w:rFonts w:ascii="Times New Roman" w:hAnsi="Times New Roman" w:cs="Times New Roman"/>
          <w:lang w:val="en-IN"/>
        </w:rPr>
        <w:t>User Registration</w:t>
      </w:r>
    </w:p>
    <w:p w14:paraId="7DC5F565" w14:textId="77777777" w:rsidR="0072141B" w:rsidRPr="0072141B" w:rsidRDefault="0072141B" w:rsidP="0072141B">
      <w:pPr>
        <w:numPr>
          <w:ilvl w:val="0"/>
          <w:numId w:val="7"/>
        </w:numPr>
        <w:rPr>
          <w:rFonts w:ascii="Times New Roman" w:hAnsi="Times New Roman" w:cs="Times New Roman"/>
          <w:lang w:val="en-IN"/>
        </w:rPr>
      </w:pPr>
      <w:r w:rsidRPr="0072141B">
        <w:rPr>
          <w:rFonts w:ascii="Times New Roman" w:hAnsi="Times New Roman" w:cs="Times New Roman"/>
          <w:lang w:val="en-IN"/>
        </w:rPr>
        <w:t>Secure password hashing</w:t>
      </w:r>
    </w:p>
    <w:p w14:paraId="2E6431FB" w14:textId="77777777" w:rsidR="0072141B" w:rsidRPr="0072141B" w:rsidRDefault="0072141B" w:rsidP="0072141B">
      <w:pPr>
        <w:numPr>
          <w:ilvl w:val="0"/>
          <w:numId w:val="7"/>
        </w:numPr>
        <w:rPr>
          <w:rFonts w:ascii="Times New Roman" w:hAnsi="Times New Roman" w:cs="Times New Roman"/>
          <w:lang w:val="en-IN"/>
        </w:rPr>
      </w:pPr>
      <w:r w:rsidRPr="0072141B">
        <w:rPr>
          <w:rFonts w:ascii="Times New Roman" w:hAnsi="Times New Roman" w:cs="Times New Roman"/>
          <w:lang w:val="en-IN"/>
        </w:rPr>
        <w:t>Login and Logout</w:t>
      </w:r>
    </w:p>
    <w:p w14:paraId="54DE41A0" w14:textId="77777777" w:rsidR="0072141B" w:rsidRPr="0072141B" w:rsidRDefault="0072141B" w:rsidP="0072141B">
      <w:pPr>
        <w:numPr>
          <w:ilvl w:val="0"/>
          <w:numId w:val="7"/>
        </w:numPr>
        <w:rPr>
          <w:rFonts w:ascii="Times New Roman" w:hAnsi="Times New Roman" w:cs="Times New Roman"/>
          <w:lang w:val="en-IN"/>
        </w:rPr>
      </w:pPr>
      <w:r w:rsidRPr="0072141B">
        <w:rPr>
          <w:rFonts w:ascii="Times New Roman" w:hAnsi="Times New Roman" w:cs="Times New Roman"/>
          <w:lang w:val="en-IN"/>
        </w:rPr>
        <w:t>Session management</w:t>
      </w:r>
    </w:p>
    <w:p w14:paraId="6D886FFD" w14:textId="77777777" w:rsidR="0072141B" w:rsidRPr="0072141B" w:rsidRDefault="0072141B" w:rsidP="0072141B">
      <w:pPr>
        <w:numPr>
          <w:ilvl w:val="0"/>
          <w:numId w:val="7"/>
        </w:numPr>
        <w:rPr>
          <w:rFonts w:ascii="Times New Roman" w:hAnsi="Times New Roman" w:cs="Times New Roman"/>
          <w:lang w:val="en-IN"/>
        </w:rPr>
      </w:pPr>
      <w:r w:rsidRPr="0072141B">
        <w:rPr>
          <w:rFonts w:ascii="Times New Roman" w:hAnsi="Times New Roman" w:cs="Times New Roman"/>
          <w:lang w:val="en-IN"/>
        </w:rPr>
        <w:t>Role-based access restriction</w:t>
      </w:r>
    </w:p>
    <w:p w14:paraId="263D271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Passwords are hashed using Werkzeug security utilities before storing in the database.</w:t>
      </w:r>
    </w:p>
    <w:p w14:paraId="1311394F" w14:textId="77B08D63" w:rsidR="0072141B" w:rsidRPr="0072141B" w:rsidRDefault="0072141B" w:rsidP="0072141B">
      <w:pPr>
        <w:rPr>
          <w:rFonts w:ascii="Times New Roman" w:hAnsi="Times New Roman" w:cs="Times New Roman"/>
          <w:lang w:val="en-IN"/>
        </w:rPr>
      </w:pPr>
    </w:p>
    <w:p w14:paraId="16D035A9"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9.2 Employer Module</w:t>
      </w:r>
    </w:p>
    <w:p w14:paraId="4CA76372"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Features available to employers:</w:t>
      </w:r>
    </w:p>
    <w:p w14:paraId="4C9ED817" w14:textId="77777777" w:rsidR="0072141B" w:rsidRPr="0072141B" w:rsidRDefault="0072141B" w:rsidP="0072141B">
      <w:pPr>
        <w:numPr>
          <w:ilvl w:val="0"/>
          <w:numId w:val="8"/>
        </w:numPr>
        <w:rPr>
          <w:rFonts w:ascii="Times New Roman" w:hAnsi="Times New Roman" w:cs="Times New Roman"/>
          <w:lang w:val="en-IN"/>
        </w:rPr>
      </w:pPr>
      <w:r w:rsidRPr="0072141B">
        <w:rPr>
          <w:rFonts w:ascii="Times New Roman" w:hAnsi="Times New Roman" w:cs="Times New Roman"/>
          <w:lang w:val="en-IN"/>
        </w:rPr>
        <w:t>Post new job listings</w:t>
      </w:r>
    </w:p>
    <w:p w14:paraId="04D4D5BB" w14:textId="77777777" w:rsidR="0072141B" w:rsidRPr="0072141B" w:rsidRDefault="0072141B" w:rsidP="0072141B">
      <w:pPr>
        <w:numPr>
          <w:ilvl w:val="0"/>
          <w:numId w:val="8"/>
        </w:numPr>
        <w:rPr>
          <w:rFonts w:ascii="Times New Roman" w:hAnsi="Times New Roman" w:cs="Times New Roman"/>
          <w:lang w:val="en-IN"/>
        </w:rPr>
      </w:pPr>
      <w:r w:rsidRPr="0072141B">
        <w:rPr>
          <w:rFonts w:ascii="Times New Roman" w:hAnsi="Times New Roman" w:cs="Times New Roman"/>
          <w:lang w:val="en-IN"/>
        </w:rPr>
        <w:t>View their own job postings</w:t>
      </w:r>
    </w:p>
    <w:p w14:paraId="74182592" w14:textId="77777777" w:rsidR="0072141B" w:rsidRPr="0072141B" w:rsidRDefault="0072141B" w:rsidP="0072141B">
      <w:pPr>
        <w:numPr>
          <w:ilvl w:val="0"/>
          <w:numId w:val="8"/>
        </w:numPr>
        <w:rPr>
          <w:rFonts w:ascii="Times New Roman" w:hAnsi="Times New Roman" w:cs="Times New Roman"/>
          <w:lang w:val="en-IN"/>
        </w:rPr>
      </w:pPr>
      <w:r w:rsidRPr="0072141B">
        <w:rPr>
          <w:rFonts w:ascii="Times New Roman" w:hAnsi="Times New Roman" w:cs="Times New Roman"/>
          <w:lang w:val="en-IN"/>
        </w:rPr>
        <w:t>Manage job information</w:t>
      </w:r>
    </w:p>
    <w:p w14:paraId="5D664C8C" w14:textId="77777777" w:rsidR="0072141B" w:rsidRPr="0072141B" w:rsidRDefault="0072141B" w:rsidP="0072141B">
      <w:pPr>
        <w:numPr>
          <w:ilvl w:val="0"/>
          <w:numId w:val="8"/>
        </w:numPr>
        <w:rPr>
          <w:rFonts w:ascii="Times New Roman" w:hAnsi="Times New Roman" w:cs="Times New Roman"/>
          <w:lang w:val="en-IN"/>
        </w:rPr>
      </w:pPr>
      <w:r w:rsidRPr="0072141B">
        <w:rPr>
          <w:rFonts w:ascii="Times New Roman" w:hAnsi="Times New Roman" w:cs="Times New Roman"/>
          <w:lang w:val="en-IN"/>
        </w:rPr>
        <w:t>Restricted access to job seeker features</w:t>
      </w:r>
    </w:p>
    <w:p w14:paraId="3893701A"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Employers cannot apply for jobs.</w:t>
      </w:r>
    </w:p>
    <w:p w14:paraId="0B4055BD" w14:textId="4B2CF671" w:rsidR="0072141B" w:rsidRPr="0072141B" w:rsidRDefault="0072141B" w:rsidP="0072141B">
      <w:pPr>
        <w:rPr>
          <w:rFonts w:ascii="Times New Roman" w:hAnsi="Times New Roman" w:cs="Times New Roman"/>
          <w:lang w:val="en-IN"/>
        </w:rPr>
      </w:pPr>
    </w:p>
    <w:p w14:paraId="3E25E14B"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9.3 Job Seeker Module</w:t>
      </w:r>
    </w:p>
    <w:p w14:paraId="4E40C579"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Features available to job seekers:</w:t>
      </w:r>
    </w:p>
    <w:p w14:paraId="25E49AE2" w14:textId="77777777" w:rsidR="0072141B" w:rsidRPr="0072141B" w:rsidRDefault="0072141B" w:rsidP="0072141B">
      <w:pPr>
        <w:numPr>
          <w:ilvl w:val="0"/>
          <w:numId w:val="9"/>
        </w:numPr>
        <w:rPr>
          <w:rFonts w:ascii="Times New Roman" w:hAnsi="Times New Roman" w:cs="Times New Roman"/>
          <w:lang w:val="en-IN"/>
        </w:rPr>
      </w:pPr>
      <w:r w:rsidRPr="0072141B">
        <w:rPr>
          <w:rFonts w:ascii="Times New Roman" w:hAnsi="Times New Roman" w:cs="Times New Roman"/>
          <w:lang w:val="en-IN"/>
        </w:rPr>
        <w:t>Browse available jobs</w:t>
      </w:r>
    </w:p>
    <w:p w14:paraId="4E16A778" w14:textId="77777777" w:rsidR="0072141B" w:rsidRPr="0072141B" w:rsidRDefault="0072141B" w:rsidP="0072141B">
      <w:pPr>
        <w:numPr>
          <w:ilvl w:val="0"/>
          <w:numId w:val="9"/>
        </w:numPr>
        <w:rPr>
          <w:rFonts w:ascii="Times New Roman" w:hAnsi="Times New Roman" w:cs="Times New Roman"/>
          <w:lang w:val="en-IN"/>
        </w:rPr>
      </w:pPr>
      <w:r w:rsidRPr="0072141B">
        <w:rPr>
          <w:rFonts w:ascii="Times New Roman" w:hAnsi="Times New Roman" w:cs="Times New Roman"/>
          <w:lang w:val="en-IN"/>
        </w:rPr>
        <w:t>View job details</w:t>
      </w:r>
    </w:p>
    <w:p w14:paraId="5623787D" w14:textId="77777777" w:rsidR="0072141B" w:rsidRPr="0072141B" w:rsidRDefault="0072141B" w:rsidP="0072141B">
      <w:pPr>
        <w:numPr>
          <w:ilvl w:val="0"/>
          <w:numId w:val="9"/>
        </w:numPr>
        <w:rPr>
          <w:rFonts w:ascii="Times New Roman" w:hAnsi="Times New Roman" w:cs="Times New Roman"/>
          <w:lang w:val="en-IN"/>
        </w:rPr>
      </w:pPr>
      <w:r w:rsidRPr="0072141B">
        <w:rPr>
          <w:rFonts w:ascii="Times New Roman" w:hAnsi="Times New Roman" w:cs="Times New Roman"/>
          <w:lang w:val="en-IN"/>
        </w:rPr>
        <w:t>Apply for jobs</w:t>
      </w:r>
    </w:p>
    <w:p w14:paraId="29D241B5" w14:textId="77777777" w:rsidR="0072141B" w:rsidRPr="0072141B" w:rsidRDefault="0072141B" w:rsidP="0072141B">
      <w:pPr>
        <w:numPr>
          <w:ilvl w:val="0"/>
          <w:numId w:val="9"/>
        </w:numPr>
        <w:rPr>
          <w:rFonts w:ascii="Times New Roman" w:hAnsi="Times New Roman" w:cs="Times New Roman"/>
          <w:lang w:val="en-IN"/>
        </w:rPr>
      </w:pPr>
      <w:r w:rsidRPr="0072141B">
        <w:rPr>
          <w:rFonts w:ascii="Times New Roman" w:hAnsi="Times New Roman" w:cs="Times New Roman"/>
          <w:lang w:val="en-IN"/>
        </w:rPr>
        <w:t>Prevent duplicate applications</w:t>
      </w:r>
    </w:p>
    <w:p w14:paraId="022F7E9F" w14:textId="77777777" w:rsidR="0072141B" w:rsidRPr="0072141B" w:rsidRDefault="0072141B" w:rsidP="0072141B">
      <w:pPr>
        <w:numPr>
          <w:ilvl w:val="0"/>
          <w:numId w:val="9"/>
        </w:numPr>
        <w:rPr>
          <w:rFonts w:ascii="Times New Roman" w:hAnsi="Times New Roman" w:cs="Times New Roman"/>
          <w:lang w:val="en-IN"/>
        </w:rPr>
      </w:pPr>
      <w:r w:rsidRPr="0072141B">
        <w:rPr>
          <w:rFonts w:ascii="Times New Roman" w:hAnsi="Times New Roman" w:cs="Times New Roman"/>
          <w:lang w:val="en-IN"/>
        </w:rPr>
        <w:t>View previously applied jobs</w:t>
      </w:r>
    </w:p>
    <w:p w14:paraId="73194046" w14:textId="1DB08877" w:rsidR="0072141B" w:rsidRPr="0072141B" w:rsidRDefault="0072141B" w:rsidP="0072141B">
      <w:pPr>
        <w:rPr>
          <w:rFonts w:ascii="Times New Roman" w:hAnsi="Times New Roman" w:cs="Times New Roman"/>
          <w:lang w:val="en-IN"/>
        </w:rPr>
      </w:pPr>
    </w:p>
    <w:p w14:paraId="2AC3A536"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9.4 Admin Module</w:t>
      </w:r>
    </w:p>
    <w:p w14:paraId="2EA5C2B0"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administrator has full control over the system:</w:t>
      </w:r>
    </w:p>
    <w:p w14:paraId="282AAB03" w14:textId="77777777" w:rsidR="0072141B" w:rsidRPr="0072141B" w:rsidRDefault="0072141B" w:rsidP="0072141B">
      <w:pPr>
        <w:numPr>
          <w:ilvl w:val="0"/>
          <w:numId w:val="10"/>
        </w:numPr>
        <w:rPr>
          <w:rFonts w:ascii="Times New Roman" w:hAnsi="Times New Roman" w:cs="Times New Roman"/>
          <w:lang w:val="en-IN"/>
        </w:rPr>
      </w:pPr>
      <w:r w:rsidRPr="0072141B">
        <w:rPr>
          <w:rFonts w:ascii="Times New Roman" w:hAnsi="Times New Roman" w:cs="Times New Roman"/>
          <w:lang w:val="en-IN"/>
        </w:rPr>
        <w:t>View all users</w:t>
      </w:r>
    </w:p>
    <w:p w14:paraId="07EF5A1A" w14:textId="77777777" w:rsidR="0072141B" w:rsidRPr="0072141B" w:rsidRDefault="0072141B" w:rsidP="0072141B">
      <w:pPr>
        <w:numPr>
          <w:ilvl w:val="0"/>
          <w:numId w:val="10"/>
        </w:numPr>
        <w:rPr>
          <w:rFonts w:ascii="Times New Roman" w:hAnsi="Times New Roman" w:cs="Times New Roman"/>
          <w:lang w:val="en-IN"/>
        </w:rPr>
      </w:pPr>
      <w:r w:rsidRPr="0072141B">
        <w:rPr>
          <w:rFonts w:ascii="Times New Roman" w:hAnsi="Times New Roman" w:cs="Times New Roman"/>
          <w:lang w:val="en-IN"/>
        </w:rPr>
        <w:t>View all job postings</w:t>
      </w:r>
    </w:p>
    <w:p w14:paraId="046039EB" w14:textId="77777777" w:rsidR="0072141B" w:rsidRPr="0072141B" w:rsidRDefault="0072141B" w:rsidP="0072141B">
      <w:pPr>
        <w:numPr>
          <w:ilvl w:val="0"/>
          <w:numId w:val="10"/>
        </w:numPr>
        <w:rPr>
          <w:rFonts w:ascii="Times New Roman" w:hAnsi="Times New Roman" w:cs="Times New Roman"/>
          <w:lang w:val="en-IN"/>
        </w:rPr>
      </w:pPr>
      <w:r w:rsidRPr="0072141B">
        <w:rPr>
          <w:rFonts w:ascii="Times New Roman" w:hAnsi="Times New Roman" w:cs="Times New Roman"/>
          <w:lang w:val="en-IN"/>
        </w:rPr>
        <w:t>Delete inappropriate job listings</w:t>
      </w:r>
    </w:p>
    <w:p w14:paraId="7A9A8EC3" w14:textId="77777777" w:rsidR="0072141B" w:rsidRPr="0072141B" w:rsidRDefault="0072141B" w:rsidP="0072141B">
      <w:pPr>
        <w:numPr>
          <w:ilvl w:val="0"/>
          <w:numId w:val="10"/>
        </w:numPr>
        <w:rPr>
          <w:rFonts w:ascii="Times New Roman" w:hAnsi="Times New Roman" w:cs="Times New Roman"/>
          <w:lang w:val="en-IN"/>
        </w:rPr>
      </w:pPr>
      <w:r w:rsidRPr="0072141B">
        <w:rPr>
          <w:rFonts w:ascii="Times New Roman" w:hAnsi="Times New Roman" w:cs="Times New Roman"/>
          <w:lang w:val="en-IN"/>
        </w:rPr>
        <w:t>Restricted access to admin-only pages</w:t>
      </w:r>
    </w:p>
    <w:p w14:paraId="1663B6FE"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Admin access is validated based on a predefined admin email.</w:t>
      </w:r>
    </w:p>
    <w:p w14:paraId="0A6FF456" w14:textId="18700A1C" w:rsidR="0072141B" w:rsidRPr="0072141B" w:rsidRDefault="0072141B" w:rsidP="0072141B">
      <w:pPr>
        <w:rPr>
          <w:rFonts w:ascii="Times New Roman" w:hAnsi="Times New Roman" w:cs="Times New Roman"/>
          <w:lang w:val="en-IN"/>
        </w:rPr>
      </w:pPr>
    </w:p>
    <w:p w14:paraId="03FD345A" w14:textId="1D409596" w:rsidR="0072141B" w:rsidRDefault="0072141B" w:rsidP="0072141B">
      <w:pPr>
        <w:pStyle w:val="Heading1"/>
        <w:rPr>
          <w:lang w:val="en-IN"/>
        </w:rPr>
      </w:pPr>
      <w:r w:rsidRPr="0072141B">
        <w:rPr>
          <w:lang w:val="en-IN"/>
        </w:rPr>
        <w:t>User Interface Design</w:t>
      </w:r>
    </w:p>
    <w:p w14:paraId="59E407A4" w14:textId="77777777" w:rsidR="0072141B" w:rsidRPr="0072141B" w:rsidRDefault="0072141B" w:rsidP="0072141B">
      <w:pPr>
        <w:rPr>
          <w:lang w:val="en-IN"/>
        </w:rPr>
      </w:pPr>
    </w:p>
    <w:p w14:paraId="23CE218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UI was developed using Bootstrap and custom CSS.</w:t>
      </w:r>
    </w:p>
    <w:p w14:paraId="35E856A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Design features include:</w:t>
      </w:r>
    </w:p>
    <w:p w14:paraId="2D507FF6"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Gradient background</w:t>
      </w:r>
    </w:p>
    <w:p w14:paraId="0449C48E"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Card-based layout</w:t>
      </w:r>
    </w:p>
    <w:p w14:paraId="1D063A4E"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Responsive design</w:t>
      </w:r>
    </w:p>
    <w:p w14:paraId="12F77717"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Smooth hover animations</w:t>
      </w:r>
    </w:p>
    <w:p w14:paraId="3AA05C09"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Clean navigation bar</w:t>
      </w:r>
    </w:p>
    <w:p w14:paraId="34F7A554" w14:textId="77777777" w:rsidR="0072141B" w:rsidRPr="0072141B" w:rsidRDefault="0072141B" w:rsidP="0072141B">
      <w:pPr>
        <w:numPr>
          <w:ilvl w:val="0"/>
          <w:numId w:val="11"/>
        </w:numPr>
        <w:rPr>
          <w:rFonts w:ascii="Times New Roman" w:hAnsi="Times New Roman" w:cs="Times New Roman"/>
          <w:lang w:val="en-IN"/>
        </w:rPr>
      </w:pPr>
      <w:r w:rsidRPr="0072141B">
        <w:rPr>
          <w:rFonts w:ascii="Times New Roman" w:hAnsi="Times New Roman" w:cs="Times New Roman"/>
          <w:lang w:val="en-IN"/>
        </w:rPr>
        <w:t>Flash messages for feedback</w:t>
      </w:r>
    </w:p>
    <w:p w14:paraId="1B8E5C1D"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UI ensures accessibility and readability across devices.</w:t>
      </w:r>
    </w:p>
    <w:p w14:paraId="3F707AC9" w14:textId="1C06163E" w:rsidR="0072141B" w:rsidRPr="0072141B" w:rsidRDefault="0072141B" w:rsidP="0072141B">
      <w:pPr>
        <w:rPr>
          <w:rFonts w:ascii="Times New Roman" w:hAnsi="Times New Roman" w:cs="Times New Roman"/>
          <w:lang w:val="en-IN"/>
        </w:rPr>
      </w:pPr>
    </w:p>
    <w:p w14:paraId="592337FA" w14:textId="1F39385F" w:rsidR="0072141B" w:rsidRDefault="0072141B" w:rsidP="0072141B">
      <w:pPr>
        <w:pStyle w:val="Heading1"/>
        <w:rPr>
          <w:lang w:val="en-IN"/>
        </w:rPr>
      </w:pPr>
      <w:r w:rsidRPr="0072141B">
        <w:rPr>
          <w:lang w:val="en-IN"/>
        </w:rPr>
        <w:t>Implementation Details</w:t>
      </w:r>
    </w:p>
    <w:p w14:paraId="13169B1E" w14:textId="77777777" w:rsidR="0072141B" w:rsidRPr="0072141B" w:rsidRDefault="0072141B" w:rsidP="0072141B">
      <w:pPr>
        <w:rPr>
          <w:lang w:val="en-IN"/>
        </w:rPr>
      </w:pPr>
    </w:p>
    <w:p w14:paraId="37274C2F"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11.1 Role-Based Access Control</w:t>
      </w:r>
    </w:p>
    <w:p w14:paraId="79A28328"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Role-based restrictions are implemented using conditional checks on user roles before allowing access to certain routes.</w:t>
      </w:r>
    </w:p>
    <w:p w14:paraId="6A8E9ECC"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Example:</w:t>
      </w:r>
    </w:p>
    <w:p w14:paraId="7C6EEF51" w14:textId="77777777" w:rsidR="0072141B" w:rsidRPr="0072141B" w:rsidRDefault="0072141B" w:rsidP="0072141B">
      <w:pPr>
        <w:numPr>
          <w:ilvl w:val="0"/>
          <w:numId w:val="12"/>
        </w:numPr>
        <w:rPr>
          <w:rFonts w:ascii="Times New Roman" w:hAnsi="Times New Roman" w:cs="Times New Roman"/>
          <w:lang w:val="en-IN"/>
        </w:rPr>
      </w:pPr>
      <w:r w:rsidRPr="0072141B">
        <w:rPr>
          <w:rFonts w:ascii="Times New Roman" w:hAnsi="Times New Roman" w:cs="Times New Roman"/>
          <w:lang w:val="en-IN"/>
        </w:rPr>
        <w:t>Only employers can access /post-job</w:t>
      </w:r>
    </w:p>
    <w:p w14:paraId="46DFF641" w14:textId="77777777" w:rsidR="0072141B" w:rsidRPr="0072141B" w:rsidRDefault="0072141B" w:rsidP="0072141B">
      <w:pPr>
        <w:numPr>
          <w:ilvl w:val="0"/>
          <w:numId w:val="12"/>
        </w:numPr>
        <w:rPr>
          <w:rFonts w:ascii="Times New Roman" w:hAnsi="Times New Roman" w:cs="Times New Roman"/>
          <w:lang w:val="en-IN"/>
        </w:rPr>
      </w:pPr>
      <w:r w:rsidRPr="0072141B">
        <w:rPr>
          <w:rFonts w:ascii="Times New Roman" w:hAnsi="Times New Roman" w:cs="Times New Roman"/>
          <w:lang w:val="en-IN"/>
        </w:rPr>
        <w:t>Only job seekers can apply for jobs</w:t>
      </w:r>
    </w:p>
    <w:p w14:paraId="18F6F0F6" w14:textId="77777777" w:rsidR="0072141B" w:rsidRPr="0072141B" w:rsidRDefault="0072141B" w:rsidP="0072141B">
      <w:pPr>
        <w:numPr>
          <w:ilvl w:val="0"/>
          <w:numId w:val="12"/>
        </w:numPr>
        <w:rPr>
          <w:rFonts w:ascii="Times New Roman" w:hAnsi="Times New Roman" w:cs="Times New Roman"/>
          <w:lang w:val="en-IN"/>
        </w:rPr>
      </w:pPr>
      <w:r w:rsidRPr="0072141B">
        <w:rPr>
          <w:rFonts w:ascii="Times New Roman" w:hAnsi="Times New Roman" w:cs="Times New Roman"/>
          <w:lang w:val="en-IN"/>
        </w:rPr>
        <w:t>Only admin can access /admin</w:t>
      </w:r>
    </w:p>
    <w:p w14:paraId="5486BC92" w14:textId="308FFF13" w:rsidR="0072141B" w:rsidRPr="0072141B" w:rsidRDefault="0072141B" w:rsidP="0072141B">
      <w:pPr>
        <w:rPr>
          <w:rFonts w:ascii="Times New Roman" w:hAnsi="Times New Roman" w:cs="Times New Roman"/>
          <w:lang w:val="en-IN"/>
        </w:rPr>
      </w:pPr>
    </w:p>
    <w:p w14:paraId="4FFD1783"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11.2 Duplicate Application Prevention</w:t>
      </w:r>
    </w:p>
    <w:p w14:paraId="3B7BDAB3"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Before saving an application, the system checks:</w:t>
      </w:r>
    </w:p>
    <w:p w14:paraId="1981E444" w14:textId="77777777" w:rsidR="0072141B" w:rsidRPr="0072141B" w:rsidRDefault="0072141B" w:rsidP="0072141B">
      <w:pPr>
        <w:numPr>
          <w:ilvl w:val="0"/>
          <w:numId w:val="13"/>
        </w:numPr>
        <w:rPr>
          <w:rFonts w:ascii="Times New Roman" w:hAnsi="Times New Roman" w:cs="Times New Roman"/>
          <w:lang w:val="en-IN"/>
        </w:rPr>
      </w:pPr>
      <w:r w:rsidRPr="0072141B">
        <w:rPr>
          <w:rFonts w:ascii="Times New Roman" w:hAnsi="Times New Roman" w:cs="Times New Roman"/>
          <w:lang w:val="en-IN"/>
        </w:rPr>
        <w:t>If the same user has already applied for the same job</w:t>
      </w:r>
    </w:p>
    <w:p w14:paraId="271EB303" w14:textId="77777777" w:rsidR="0072141B" w:rsidRPr="0072141B" w:rsidRDefault="0072141B" w:rsidP="0072141B">
      <w:pPr>
        <w:numPr>
          <w:ilvl w:val="0"/>
          <w:numId w:val="13"/>
        </w:numPr>
        <w:rPr>
          <w:rFonts w:ascii="Times New Roman" w:hAnsi="Times New Roman" w:cs="Times New Roman"/>
          <w:lang w:val="en-IN"/>
        </w:rPr>
      </w:pPr>
      <w:r w:rsidRPr="0072141B">
        <w:rPr>
          <w:rFonts w:ascii="Times New Roman" w:hAnsi="Times New Roman" w:cs="Times New Roman"/>
          <w:lang w:val="en-IN"/>
        </w:rPr>
        <w:t>If yes, it prevents duplicate submission</w:t>
      </w:r>
    </w:p>
    <w:p w14:paraId="5FC6374E" w14:textId="6549833F" w:rsidR="0072141B" w:rsidRPr="0072141B" w:rsidRDefault="0072141B" w:rsidP="0072141B">
      <w:pPr>
        <w:rPr>
          <w:rFonts w:ascii="Times New Roman" w:hAnsi="Times New Roman" w:cs="Times New Roman"/>
          <w:lang w:val="en-IN"/>
        </w:rPr>
      </w:pPr>
    </w:p>
    <w:p w14:paraId="52449489" w14:textId="77777777" w:rsidR="0072141B" w:rsidRPr="0072141B" w:rsidRDefault="0072141B" w:rsidP="0072141B">
      <w:pPr>
        <w:rPr>
          <w:rFonts w:ascii="Times New Roman" w:hAnsi="Times New Roman" w:cs="Times New Roman"/>
          <w:b/>
          <w:bCs/>
          <w:lang w:val="en-IN"/>
        </w:rPr>
      </w:pPr>
      <w:r w:rsidRPr="0072141B">
        <w:rPr>
          <w:rFonts w:ascii="Times New Roman" w:hAnsi="Times New Roman" w:cs="Times New Roman"/>
          <w:b/>
          <w:bCs/>
          <w:lang w:val="en-IN"/>
        </w:rPr>
        <w:t>11.3 Database Handling</w:t>
      </w:r>
    </w:p>
    <w:p w14:paraId="2C032682"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application uses SQLAlchemy ORM for:</w:t>
      </w:r>
    </w:p>
    <w:p w14:paraId="0FE921CC" w14:textId="77777777" w:rsidR="0072141B" w:rsidRPr="0072141B" w:rsidRDefault="0072141B" w:rsidP="0072141B">
      <w:pPr>
        <w:numPr>
          <w:ilvl w:val="0"/>
          <w:numId w:val="14"/>
        </w:numPr>
        <w:rPr>
          <w:rFonts w:ascii="Times New Roman" w:hAnsi="Times New Roman" w:cs="Times New Roman"/>
          <w:lang w:val="en-IN"/>
        </w:rPr>
      </w:pPr>
      <w:r w:rsidRPr="0072141B">
        <w:rPr>
          <w:rFonts w:ascii="Times New Roman" w:hAnsi="Times New Roman" w:cs="Times New Roman"/>
          <w:lang w:val="en-IN"/>
        </w:rPr>
        <w:t>Creating tables</w:t>
      </w:r>
    </w:p>
    <w:p w14:paraId="7DC2370B" w14:textId="77777777" w:rsidR="0072141B" w:rsidRPr="0072141B" w:rsidRDefault="0072141B" w:rsidP="0072141B">
      <w:pPr>
        <w:numPr>
          <w:ilvl w:val="0"/>
          <w:numId w:val="14"/>
        </w:numPr>
        <w:rPr>
          <w:rFonts w:ascii="Times New Roman" w:hAnsi="Times New Roman" w:cs="Times New Roman"/>
          <w:lang w:val="en-IN"/>
        </w:rPr>
      </w:pPr>
      <w:r w:rsidRPr="0072141B">
        <w:rPr>
          <w:rFonts w:ascii="Times New Roman" w:hAnsi="Times New Roman" w:cs="Times New Roman"/>
          <w:lang w:val="en-IN"/>
        </w:rPr>
        <w:t>Inserting records</w:t>
      </w:r>
    </w:p>
    <w:p w14:paraId="1EC69A15" w14:textId="77777777" w:rsidR="0072141B" w:rsidRPr="0072141B" w:rsidRDefault="0072141B" w:rsidP="0072141B">
      <w:pPr>
        <w:numPr>
          <w:ilvl w:val="0"/>
          <w:numId w:val="14"/>
        </w:numPr>
        <w:rPr>
          <w:rFonts w:ascii="Times New Roman" w:hAnsi="Times New Roman" w:cs="Times New Roman"/>
          <w:lang w:val="en-IN"/>
        </w:rPr>
      </w:pPr>
      <w:r w:rsidRPr="0072141B">
        <w:rPr>
          <w:rFonts w:ascii="Times New Roman" w:hAnsi="Times New Roman" w:cs="Times New Roman"/>
          <w:lang w:val="en-IN"/>
        </w:rPr>
        <w:t>Querying data</w:t>
      </w:r>
    </w:p>
    <w:p w14:paraId="4411DF7C" w14:textId="77777777" w:rsidR="0072141B" w:rsidRPr="0072141B" w:rsidRDefault="0072141B" w:rsidP="0072141B">
      <w:pPr>
        <w:numPr>
          <w:ilvl w:val="0"/>
          <w:numId w:val="14"/>
        </w:numPr>
        <w:rPr>
          <w:rFonts w:ascii="Times New Roman" w:hAnsi="Times New Roman" w:cs="Times New Roman"/>
          <w:lang w:val="en-IN"/>
        </w:rPr>
      </w:pPr>
      <w:r w:rsidRPr="0072141B">
        <w:rPr>
          <w:rFonts w:ascii="Times New Roman" w:hAnsi="Times New Roman" w:cs="Times New Roman"/>
          <w:lang w:val="en-IN"/>
        </w:rPr>
        <w:t>Deleting records</w:t>
      </w:r>
    </w:p>
    <w:p w14:paraId="7CB7794D" w14:textId="503CEE50" w:rsidR="0072141B" w:rsidRDefault="0072141B" w:rsidP="0072141B">
      <w:pPr>
        <w:rPr>
          <w:rFonts w:ascii="Times New Roman" w:hAnsi="Times New Roman" w:cs="Times New Roman"/>
          <w:lang w:val="en-IN"/>
        </w:rPr>
      </w:pPr>
    </w:p>
    <w:p w14:paraId="3243978C" w14:textId="77777777" w:rsidR="0072141B" w:rsidRDefault="0072141B" w:rsidP="0072141B">
      <w:pPr>
        <w:rPr>
          <w:rFonts w:ascii="Times New Roman" w:hAnsi="Times New Roman" w:cs="Times New Roman"/>
          <w:lang w:val="en-IN"/>
        </w:rPr>
      </w:pPr>
    </w:p>
    <w:p w14:paraId="7EA7C38A" w14:textId="77777777" w:rsidR="0072141B" w:rsidRPr="0072141B" w:rsidRDefault="0072141B" w:rsidP="0072141B">
      <w:pPr>
        <w:rPr>
          <w:rFonts w:ascii="Times New Roman" w:hAnsi="Times New Roman" w:cs="Times New Roman"/>
          <w:lang w:val="en-IN"/>
        </w:rPr>
      </w:pPr>
    </w:p>
    <w:p w14:paraId="25B57656" w14:textId="05056E7C" w:rsidR="0072141B" w:rsidRDefault="0072141B" w:rsidP="0072141B">
      <w:pPr>
        <w:pStyle w:val="Heading1"/>
        <w:rPr>
          <w:lang w:val="en-IN"/>
        </w:rPr>
      </w:pPr>
      <w:r w:rsidRPr="0072141B">
        <w:rPr>
          <w:lang w:val="en-IN"/>
        </w:rPr>
        <w:t>Challenges Faced</w:t>
      </w:r>
    </w:p>
    <w:p w14:paraId="7A6E128D" w14:textId="77777777" w:rsidR="0072141B" w:rsidRPr="0072141B" w:rsidRDefault="0072141B" w:rsidP="0072141B">
      <w:pPr>
        <w:rPr>
          <w:lang w:val="en-IN"/>
        </w:rPr>
      </w:pPr>
    </w:p>
    <w:p w14:paraId="3D89825B"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During development, the following challenges were encountered:</w:t>
      </w:r>
    </w:p>
    <w:p w14:paraId="5F5AB0FA" w14:textId="77777777" w:rsidR="0072141B" w:rsidRPr="0072141B" w:rsidRDefault="0072141B" w:rsidP="0072141B">
      <w:pPr>
        <w:numPr>
          <w:ilvl w:val="0"/>
          <w:numId w:val="15"/>
        </w:numPr>
        <w:rPr>
          <w:rFonts w:ascii="Times New Roman" w:hAnsi="Times New Roman" w:cs="Times New Roman"/>
          <w:lang w:val="en-IN"/>
        </w:rPr>
      </w:pPr>
      <w:r w:rsidRPr="0072141B">
        <w:rPr>
          <w:rFonts w:ascii="Times New Roman" w:hAnsi="Times New Roman" w:cs="Times New Roman"/>
          <w:lang w:val="en-IN"/>
        </w:rPr>
        <w:t>Database schema mismatch after model updates</w:t>
      </w:r>
    </w:p>
    <w:p w14:paraId="35445172" w14:textId="77777777" w:rsidR="0072141B" w:rsidRPr="0072141B" w:rsidRDefault="0072141B" w:rsidP="0072141B">
      <w:pPr>
        <w:numPr>
          <w:ilvl w:val="0"/>
          <w:numId w:val="15"/>
        </w:numPr>
        <w:rPr>
          <w:rFonts w:ascii="Times New Roman" w:hAnsi="Times New Roman" w:cs="Times New Roman"/>
          <w:lang w:val="en-IN"/>
        </w:rPr>
      </w:pPr>
      <w:r w:rsidRPr="0072141B">
        <w:rPr>
          <w:rFonts w:ascii="Times New Roman" w:hAnsi="Times New Roman" w:cs="Times New Roman"/>
          <w:lang w:val="en-IN"/>
        </w:rPr>
        <w:t>Template syntax errors in Jinja</w:t>
      </w:r>
    </w:p>
    <w:p w14:paraId="18F5481A" w14:textId="77777777" w:rsidR="0072141B" w:rsidRPr="0072141B" w:rsidRDefault="0072141B" w:rsidP="0072141B">
      <w:pPr>
        <w:numPr>
          <w:ilvl w:val="0"/>
          <w:numId w:val="15"/>
        </w:numPr>
        <w:rPr>
          <w:rFonts w:ascii="Times New Roman" w:hAnsi="Times New Roman" w:cs="Times New Roman"/>
          <w:lang w:val="en-IN"/>
        </w:rPr>
      </w:pPr>
      <w:r w:rsidRPr="0072141B">
        <w:rPr>
          <w:rFonts w:ascii="Times New Roman" w:hAnsi="Times New Roman" w:cs="Times New Roman"/>
          <w:lang w:val="en-IN"/>
        </w:rPr>
        <w:t>Handling role-based route restrictions</w:t>
      </w:r>
    </w:p>
    <w:p w14:paraId="14DBBE14" w14:textId="77777777" w:rsidR="0072141B" w:rsidRPr="0072141B" w:rsidRDefault="0072141B" w:rsidP="0072141B">
      <w:pPr>
        <w:numPr>
          <w:ilvl w:val="0"/>
          <w:numId w:val="15"/>
        </w:numPr>
        <w:rPr>
          <w:rFonts w:ascii="Times New Roman" w:hAnsi="Times New Roman" w:cs="Times New Roman"/>
          <w:lang w:val="en-IN"/>
        </w:rPr>
      </w:pPr>
      <w:r w:rsidRPr="0072141B">
        <w:rPr>
          <w:rFonts w:ascii="Times New Roman" w:hAnsi="Times New Roman" w:cs="Times New Roman"/>
          <w:lang w:val="en-IN"/>
        </w:rPr>
        <w:t>Managing session authentication</w:t>
      </w:r>
    </w:p>
    <w:p w14:paraId="4D17B452" w14:textId="77777777" w:rsidR="0072141B" w:rsidRPr="0072141B" w:rsidRDefault="0072141B" w:rsidP="0072141B">
      <w:pPr>
        <w:numPr>
          <w:ilvl w:val="0"/>
          <w:numId w:val="15"/>
        </w:numPr>
        <w:rPr>
          <w:rFonts w:ascii="Times New Roman" w:hAnsi="Times New Roman" w:cs="Times New Roman"/>
          <w:lang w:val="en-IN"/>
        </w:rPr>
      </w:pPr>
      <w:r w:rsidRPr="0072141B">
        <w:rPr>
          <w:rFonts w:ascii="Times New Roman" w:hAnsi="Times New Roman" w:cs="Times New Roman"/>
          <w:lang w:val="en-IN"/>
        </w:rPr>
        <w:t>Preventing duplicate job applications</w:t>
      </w:r>
    </w:p>
    <w:p w14:paraId="216D8A54"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These issues were resolved through debugging, database resets, and structured logic improvements.</w:t>
      </w:r>
    </w:p>
    <w:p w14:paraId="02607882" w14:textId="21E78432" w:rsidR="0072141B" w:rsidRPr="0072141B" w:rsidRDefault="0072141B" w:rsidP="0072141B">
      <w:pPr>
        <w:rPr>
          <w:rFonts w:ascii="Times New Roman" w:hAnsi="Times New Roman" w:cs="Times New Roman"/>
          <w:lang w:val="en-IN"/>
        </w:rPr>
      </w:pPr>
    </w:p>
    <w:p w14:paraId="49FBCB59" w14:textId="49C72B8F" w:rsidR="0072141B" w:rsidRDefault="0072141B" w:rsidP="002E0E3B">
      <w:pPr>
        <w:pStyle w:val="Heading1"/>
        <w:rPr>
          <w:lang w:val="en-IN"/>
        </w:rPr>
      </w:pPr>
      <w:r w:rsidRPr="0072141B">
        <w:rPr>
          <w:lang w:val="en-IN"/>
        </w:rPr>
        <w:t>Testing and Validation</w:t>
      </w:r>
    </w:p>
    <w:p w14:paraId="7BBE4132" w14:textId="77777777" w:rsidR="002E0E3B" w:rsidRPr="002E0E3B" w:rsidRDefault="002E0E3B" w:rsidP="002E0E3B">
      <w:pPr>
        <w:rPr>
          <w:lang w:val="en-IN"/>
        </w:rPr>
      </w:pPr>
    </w:p>
    <w:p w14:paraId="5BB4F10C"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system was tested under the following conditions:</w:t>
      </w:r>
    </w:p>
    <w:p w14:paraId="4790306D" w14:textId="77777777" w:rsidR="0072141B" w:rsidRPr="0072141B" w:rsidRDefault="0072141B" w:rsidP="0072141B">
      <w:pPr>
        <w:rPr>
          <w:rFonts w:ascii="Times New Roman" w:hAnsi="Times New Roman" w:cs="Times New Roman"/>
          <w:lang w:val="en-IN"/>
        </w:rPr>
      </w:pPr>
      <w:r w:rsidRPr="0072141B">
        <w:rPr>
          <w:rFonts w:ascii="Segoe UI Symbol" w:hAnsi="Segoe UI Symbol" w:cs="Segoe UI Symbol"/>
          <w:lang w:val="en-IN"/>
        </w:rPr>
        <w:t>✔</w:t>
      </w:r>
      <w:r w:rsidRPr="0072141B">
        <w:rPr>
          <w:rFonts w:ascii="Times New Roman" w:hAnsi="Times New Roman" w:cs="Times New Roman"/>
          <w:lang w:val="en-IN"/>
        </w:rPr>
        <w:t xml:space="preserve"> Registration and login validation</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Incorrect password handling</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Role-based access restriction</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Employer job posting</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Job seeker job application</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Duplicate application prevention</w:t>
      </w:r>
      <w:r w:rsidRPr="0072141B">
        <w:rPr>
          <w:rFonts w:ascii="Times New Roman" w:hAnsi="Times New Roman" w:cs="Times New Roman"/>
          <w:lang w:val="en-IN"/>
        </w:rPr>
        <w:br/>
      </w:r>
      <w:r w:rsidRPr="0072141B">
        <w:rPr>
          <w:rFonts w:ascii="Segoe UI Symbol" w:hAnsi="Segoe UI Symbol" w:cs="Segoe UI Symbol"/>
          <w:lang w:val="en-IN"/>
        </w:rPr>
        <w:t>✔</w:t>
      </w:r>
      <w:r w:rsidRPr="0072141B">
        <w:rPr>
          <w:rFonts w:ascii="Times New Roman" w:hAnsi="Times New Roman" w:cs="Times New Roman"/>
          <w:lang w:val="en-IN"/>
        </w:rPr>
        <w:t xml:space="preserve"> Admin deletion functionality</w:t>
      </w:r>
    </w:p>
    <w:p w14:paraId="019EA1FD"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All modules were tested successfully.</w:t>
      </w:r>
    </w:p>
    <w:p w14:paraId="3DB918F6" w14:textId="6844E462" w:rsidR="0072141B" w:rsidRPr="0072141B" w:rsidRDefault="0072141B" w:rsidP="0072141B">
      <w:pPr>
        <w:rPr>
          <w:rFonts w:ascii="Times New Roman" w:hAnsi="Times New Roman" w:cs="Times New Roman"/>
          <w:lang w:val="en-IN"/>
        </w:rPr>
      </w:pPr>
    </w:p>
    <w:p w14:paraId="00FF7C19" w14:textId="35FA7AF7" w:rsidR="0072141B" w:rsidRDefault="0072141B" w:rsidP="0077344F">
      <w:pPr>
        <w:pStyle w:val="Heading1"/>
        <w:rPr>
          <w:lang w:val="en-IN"/>
        </w:rPr>
      </w:pPr>
      <w:r w:rsidRPr="0072141B">
        <w:rPr>
          <w:lang w:val="en-IN"/>
        </w:rPr>
        <w:t>Future Enhancements</w:t>
      </w:r>
    </w:p>
    <w:p w14:paraId="19138BC6" w14:textId="77777777" w:rsidR="0077344F" w:rsidRPr="0077344F" w:rsidRDefault="0077344F" w:rsidP="0077344F">
      <w:pPr>
        <w:rPr>
          <w:lang w:val="en-IN"/>
        </w:rPr>
      </w:pPr>
    </w:p>
    <w:p w14:paraId="64488B25"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system can be further improved by adding:</w:t>
      </w:r>
    </w:p>
    <w:p w14:paraId="4E0EEFE5"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Resume upload feature</w:t>
      </w:r>
    </w:p>
    <w:p w14:paraId="2E16073F"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Advanced job search filters</w:t>
      </w:r>
    </w:p>
    <w:p w14:paraId="1E20DAAC"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Email notification system</w:t>
      </w:r>
    </w:p>
    <w:p w14:paraId="6D71C9B4"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Pagination for job listings</w:t>
      </w:r>
    </w:p>
    <w:p w14:paraId="4153FAB2"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Password reset feature</w:t>
      </w:r>
    </w:p>
    <w:p w14:paraId="4DC565B1"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Deployment to cloud server</w:t>
      </w:r>
    </w:p>
    <w:p w14:paraId="28DB07C7"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Integration with external job APIs</w:t>
      </w:r>
    </w:p>
    <w:p w14:paraId="75C613EA"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JWT-based authentication</w:t>
      </w:r>
    </w:p>
    <w:p w14:paraId="4AF6E1CE" w14:textId="77777777" w:rsidR="0072141B" w:rsidRPr="0072141B" w:rsidRDefault="0072141B" w:rsidP="0072141B">
      <w:pPr>
        <w:numPr>
          <w:ilvl w:val="0"/>
          <w:numId w:val="16"/>
        </w:numPr>
        <w:rPr>
          <w:rFonts w:ascii="Times New Roman" w:hAnsi="Times New Roman" w:cs="Times New Roman"/>
          <w:lang w:val="en-IN"/>
        </w:rPr>
      </w:pPr>
      <w:r w:rsidRPr="0072141B">
        <w:rPr>
          <w:rFonts w:ascii="Times New Roman" w:hAnsi="Times New Roman" w:cs="Times New Roman"/>
          <w:lang w:val="en-IN"/>
        </w:rPr>
        <w:t>REST API version of system</w:t>
      </w:r>
    </w:p>
    <w:p w14:paraId="7C4187F4" w14:textId="590EF77C" w:rsidR="0072141B" w:rsidRDefault="0072141B" w:rsidP="0072141B">
      <w:pPr>
        <w:rPr>
          <w:rFonts w:ascii="Times New Roman" w:hAnsi="Times New Roman" w:cs="Times New Roman"/>
          <w:lang w:val="en-IN"/>
        </w:rPr>
      </w:pPr>
    </w:p>
    <w:p w14:paraId="645EA03C" w14:textId="77777777" w:rsidR="00E54391" w:rsidRDefault="00E54391" w:rsidP="0072141B">
      <w:pPr>
        <w:rPr>
          <w:rFonts w:ascii="Times New Roman" w:hAnsi="Times New Roman" w:cs="Times New Roman"/>
          <w:lang w:val="en-IN"/>
        </w:rPr>
      </w:pPr>
    </w:p>
    <w:p w14:paraId="3E1E8F36" w14:textId="77777777" w:rsidR="00E54391" w:rsidRDefault="00E54391" w:rsidP="0072141B">
      <w:pPr>
        <w:rPr>
          <w:rFonts w:ascii="Times New Roman" w:hAnsi="Times New Roman" w:cs="Times New Roman"/>
          <w:lang w:val="en-IN"/>
        </w:rPr>
      </w:pPr>
    </w:p>
    <w:p w14:paraId="116ACCB3" w14:textId="77777777" w:rsidR="00E54391" w:rsidRDefault="00E54391" w:rsidP="0072141B">
      <w:pPr>
        <w:rPr>
          <w:rFonts w:ascii="Times New Roman" w:hAnsi="Times New Roman" w:cs="Times New Roman"/>
          <w:lang w:val="en-IN"/>
        </w:rPr>
      </w:pPr>
    </w:p>
    <w:p w14:paraId="11CA2A09" w14:textId="77777777" w:rsidR="00E54391" w:rsidRDefault="00E54391" w:rsidP="0072141B">
      <w:pPr>
        <w:rPr>
          <w:rFonts w:ascii="Times New Roman" w:hAnsi="Times New Roman" w:cs="Times New Roman"/>
          <w:lang w:val="en-IN"/>
        </w:rPr>
      </w:pPr>
    </w:p>
    <w:p w14:paraId="157DB367" w14:textId="77777777" w:rsidR="00E54391" w:rsidRPr="0072141B" w:rsidRDefault="00E54391" w:rsidP="0072141B">
      <w:pPr>
        <w:rPr>
          <w:rFonts w:ascii="Times New Roman" w:hAnsi="Times New Roman" w:cs="Times New Roman"/>
          <w:lang w:val="en-IN"/>
        </w:rPr>
      </w:pPr>
    </w:p>
    <w:p w14:paraId="79099FF6" w14:textId="12584339" w:rsidR="0072141B" w:rsidRDefault="0072141B" w:rsidP="00E54391">
      <w:pPr>
        <w:pStyle w:val="Heading1"/>
        <w:rPr>
          <w:lang w:val="en-IN"/>
        </w:rPr>
      </w:pPr>
      <w:r w:rsidRPr="0072141B">
        <w:rPr>
          <w:lang w:val="en-IN"/>
        </w:rPr>
        <w:t>Conclusion</w:t>
      </w:r>
    </w:p>
    <w:p w14:paraId="63BFC279" w14:textId="77777777" w:rsidR="00E54391" w:rsidRPr="00E54391" w:rsidRDefault="00E54391" w:rsidP="00E54391">
      <w:pPr>
        <w:rPr>
          <w:lang w:val="en-IN"/>
        </w:rPr>
      </w:pPr>
    </w:p>
    <w:p w14:paraId="014A982F"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Job Portal Web Application successfully demonstrates the implementation of a full-stack web system using Flask. The system integrates authentication, database management, and role-based access control into a structured application.</w:t>
      </w:r>
    </w:p>
    <w:p w14:paraId="25BCE146"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The project provides hands-on experience with:</w:t>
      </w:r>
    </w:p>
    <w:p w14:paraId="5A1AF59F" w14:textId="77777777" w:rsidR="0072141B" w:rsidRPr="0072141B" w:rsidRDefault="0072141B" w:rsidP="0072141B">
      <w:pPr>
        <w:numPr>
          <w:ilvl w:val="0"/>
          <w:numId w:val="17"/>
        </w:numPr>
        <w:rPr>
          <w:rFonts w:ascii="Times New Roman" w:hAnsi="Times New Roman" w:cs="Times New Roman"/>
          <w:lang w:val="en-IN"/>
        </w:rPr>
      </w:pPr>
      <w:r w:rsidRPr="0072141B">
        <w:rPr>
          <w:rFonts w:ascii="Times New Roman" w:hAnsi="Times New Roman" w:cs="Times New Roman"/>
          <w:lang w:val="en-IN"/>
        </w:rPr>
        <w:t>Backend development</w:t>
      </w:r>
    </w:p>
    <w:p w14:paraId="574DCD22" w14:textId="77777777" w:rsidR="0072141B" w:rsidRPr="0072141B" w:rsidRDefault="0072141B" w:rsidP="0072141B">
      <w:pPr>
        <w:numPr>
          <w:ilvl w:val="0"/>
          <w:numId w:val="17"/>
        </w:numPr>
        <w:rPr>
          <w:rFonts w:ascii="Times New Roman" w:hAnsi="Times New Roman" w:cs="Times New Roman"/>
          <w:lang w:val="en-IN"/>
        </w:rPr>
      </w:pPr>
      <w:r w:rsidRPr="0072141B">
        <w:rPr>
          <w:rFonts w:ascii="Times New Roman" w:hAnsi="Times New Roman" w:cs="Times New Roman"/>
          <w:lang w:val="en-IN"/>
        </w:rPr>
        <w:t>Database relationships</w:t>
      </w:r>
    </w:p>
    <w:p w14:paraId="5EC376F4" w14:textId="77777777" w:rsidR="0072141B" w:rsidRPr="0072141B" w:rsidRDefault="0072141B" w:rsidP="0072141B">
      <w:pPr>
        <w:numPr>
          <w:ilvl w:val="0"/>
          <w:numId w:val="17"/>
        </w:numPr>
        <w:rPr>
          <w:rFonts w:ascii="Times New Roman" w:hAnsi="Times New Roman" w:cs="Times New Roman"/>
          <w:lang w:val="en-IN"/>
        </w:rPr>
      </w:pPr>
      <w:r w:rsidRPr="0072141B">
        <w:rPr>
          <w:rFonts w:ascii="Times New Roman" w:hAnsi="Times New Roman" w:cs="Times New Roman"/>
          <w:lang w:val="en-IN"/>
        </w:rPr>
        <w:t>Authentication systems</w:t>
      </w:r>
    </w:p>
    <w:p w14:paraId="0BB7542C" w14:textId="77777777" w:rsidR="0072141B" w:rsidRPr="0072141B" w:rsidRDefault="0072141B" w:rsidP="0072141B">
      <w:pPr>
        <w:numPr>
          <w:ilvl w:val="0"/>
          <w:numId w:val="17"/>
        </w:numPr>
        <w:rPr>
          <w:rFonts w:ascii="Times New Roman" w:hAnsi="Times New Roman" w:cs="Times New Roman"/>
          <w:lang w:val="en-IN"/>
        </w:rPr>
      </w:pPr>
      <w:r w:rsidRPr="0072141B">
        <w:rPr>
          <w:rFonts w:ascii="Times New Roman" w:hAnsi="Times New Roman" w:cs="Times New Roman"/>
          <w:lang w:val="en-IN"/>
        </w:rPr>
        <w:t>UI design principles</w:t>
      </w:r>
    </w:p>
    <w:p w14:paraId="1324D42F" w14:textId="77777777" w:rsidR="0072141B" w:rsidRPr="0072141B" w:rsidRDefault="0072141B" w:rsidP="0072141B">
      <w:pPr>
        <w:numPr>
          <w:ilvl w:val="0"/>
          <w:numId w:val="17"/>
        </w:numPr>
        <w:rPr>
          <w:rFonts w:ascii="Times New Roman" w:hAnsi="Times New Roman" w:cs="Times New Roman"/>
          <w:lang w:val="en-IN"/>
        </w:rPr>
      </w:pPr>
      <w:r w:rsidRPr="0072141B">
        <w:rPr>
          <w:rFonts w:ascii="Times New Roman" w:hAnsi="Times New Roman" w:cs="Times New Roman"/>
          <w:lang w:val="en-IN"/>
        </w:rPr>
        <w:t>Real-world application workflow</w:t>
      </w:r>
    </w:p>
    <w:p w14:paraId="06ECCB65"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This project reflects practical understanding and application of Python web development concepts.</w:t>
      </w:r>
    </w:p>
    <w:p w14:paraId="45439DA2" w14:textId="767DB58F" w:rsidR="0072141B" w:rsidRPr="0072141B" w:rsidRDefault="0072141B" w:rsidP="0072141B">
      <w:pPr>
        <w:rPr>
          <w:rFonts w:ascii="Times New Roman" w:hAnsi="Times New Roman" w:cs="Times New Roman"/>
          <w:lang w:val="en-IN"/>
        </w:rPr>
      </w:pPr>
    </w:p>
    <w:p w14:paraId="4E0335AE" w14:textId="4FAB281C" w:rsidR="0072141B" w:rsidRDefault="0072141B" w:rsidP="000E18BE">
      <w:pPr>
        <w:pStyle w:val="Heading1"/>
        <w:rPr>
          <w:lang w:val="en-IN"/>
        </w:rPr>
      </w:pPr>
      <w:r w:rsidRPr="0072141B">
        <w:rPr>
          <w:lang w:val="en-IN"/>
        </w:rPr>
        <w:t>Learning Outcomes</w:t>
      </w:r>
    </w:p>
    <w:p w14:paraId="5B924277" w14:textId="221AE513" w:rsidR="000E18BE" w:rsidRPr="000E18BE" w:rsidRDefault="000E18BE" w:rsidP="000E18BE">
      <w:pPr>
        <w:rPr>
          <w:lang w:val="en-IN"/>
        </w:rPr>
      </w:pPr>
    </w:p>
    <w:p w14:paraId="6C2F2847" w14:textId="77777777" w:rsidR="0072141B" w:rsidRPr="0072141B" w:rsidRDefault="0072141B" w:rsidP="0072141B">
      <w:pPr>
        <w:rPr>
          <w:rFonts w:ascii="Times New Roman" w:hAnsi="Times New Roman" w:cs="Times New Roman"/>
          <w:lang w:val="en-IN"/>
        </w:rPr>
      </w:pPr>
      <w:r w:rsidRPr="0072141B">
        <w:rPr>
          <w:rFonts w:ascii="Times New Roman" w:hAnsi="Times New Roman" w:cs="Times New Roman"/>
          <w:lang w:val="en-IN"/>
        </w:rPr>
        <w:t>Through this project, the following skills were developed:</w:t>
      </w:r>
    </w:p>
    <w:p w14:paraId="6829245A"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Flask application structure</w:t>
      </w:r>
    </w:p>
    <w:p w14:paraId="0D647494"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Database modeling using SQLAlchemy</w:t>
      </w:r>
    </w:p>
    <w:p w14:paraId="61D90A1C"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Secure password handling</w:t>
      </w:r>
    </w:p>
    <w:p w14:paraId="5E65C4CA"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Role-based system design</w:t>
      </w:r>
    </w:p>
    <w:p w14:paraId="013B5373"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Debugging and error handling</w:t>
      </w:r>
    </w:p>
    <w:p w14:paraId="5BFD22FD"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UI/UX enhancement using Bootstrap</w:t>
      </w:r>
    </w:p>
    <w:p w14:paraId="1934374E" w14:textId="77777777" w:rsidR="0072141B" w:rsidRPr="0072141B" w:rsidRDefault="0072141B" w:rsidP="0072141B">
      <w:pPr>
        <w:numPr>
          <w:ilvl w:val="0"/>
          <w:numId w:val="18"/>
        </w:numPr>
        <w:rPr>
          <w:rFonts w:ascii="Times New Roman" w:hAnsi="Times New Roman" w:cs="Times New Roman"/>
          <w:lang w:val="en-IN"/>
        </w:rPr>
      </w:pPr>
      <w:r w:rsidRPr="0072141B">
        <w:rPr>
          <w:rFonts w:ascii="Times New Roman" w:hAnsi="Times New Roman" w:cs="Times New Roman"/>
          <w:lang w:val="en-IN"/>
        </w:rPr>
        <w:t>Writing clean and modular code</w:t>
      </w:r>
    </w:p>
    <w:p w14:paraId="033A5FCA" w14:textId="08333DE5" w:rsidR="0072141B" w:rsidRPr="0072141B" w:rsidRDefault="0072141B" w:rsidP="0072141B">
      <w:pPr>
        <w:rPr>
          <w:rFonts w:ascii="Times New Roman" w:hAnsi="Times New Roman" w:cs="Times New Roman"/>
          <w:lang w:val="en-IN"/>
        </w:rPr>
      </w:pPr>
    </w:p>
    <w:p w14:paraId="7179818D" w14:textId="30DA340A" w:rsidR="0072141B" w:rsidRDefault="0072141B" w:rsidP="00AD6651">
      <w:pPr>
        <w:pStyle w:val="Heading1"/>
        <w:rPr>
          <w:lang w:val="en-IN"/>
        </w:rPr>
      </w:pPr>
      <w:r w:rsidRPr="0072141B">
        <w:rPr>
          <w:lang w:val="en-IN"/>
        </w:rPr>
        <w:t>References</w:t>
      </w:r>
    </w:p>
    <w:p w14:paraId="394FE187" w14:textId="77777777" w:rsidR="00AD6651" w:rsidRPr="00AD6651" w:rsidRDefault="00AD6651" w:rsidP="00AD6651">
      <w:pPr>
        <w:rPr>
          <w:lang w:val="en-IN"/>
        </w:rPr>
      </w:pPr>
    </w:p>
    <w:p w14:paraId="5D6BEEC4" w14:textId="77777777" w:rsidR="0072141B" w:rsidRPr="0072141B" w:rsidRDefault="0072141B" w:rsidP="0072141B">
      <w:pPr>
        <w:numPr>
          <w:ilvl w:val="0"/>
          <w:numId w:val="19"/>
        </w:numPr>
        <w:rPr>
          <w:rFonts w:ascii="Times New Roman" w:hAnsi="Times New Roman" w:cs="Times New Roman"/>
          <w:lang w:val="en-IN"/>
        </w:rPr>
      </w:pPr>
      <w:r w:rsidRPr="0072141B">
        <w:rPr>
          <w:rFonts w:ascii="Times New Roman" w:hAnsi="Times New Roman" w:cs="Times New Roman"/>
          <w:lang w:val="en-IN"/>
        </w:rPr>
        <w:t>Flask Official Documentation</w:t>
      </w:r>
    </w:p>
    <w:p w14:paraId="10B3BF61" w14:textId="77777777" w:rsidR="0072141B" w:rsidRPr="0072141B" w:rsidRDefault="0072141B" w:rsidP="0072141B">
      <w:pPr>
        <w:numPr>
          <w:ilvl w:val="0"/>
          <w:numId w:val="19"/>
        </w:numPr>
        <w:rPr>
          <w:rFonts w:ascii="Times New Roman" w:hAnsi="Times New Roman" w:cs="Times New Roman"/>
          <w:lang w:val="en-IN"/>
        </w:rPr>
      </w:pPr>
      <w:r w:rsidRPr="0072141B">
        <w:rPr>
          <w:rFonts w:ascii="Times New Roman" w:hAnsi="Times New Roman" w:cs="Times New Roman"/>
          <w:lang w:val="en-IN"/>
        </w:rPr>
        <w:t>SQLAlchemy Documentation</w:t>
      </w:r>
    </w:p>
    <w:p w14:paraId="5AC1AE79" w14:textId="77777777" w:rsidR="0072141B" w:rsidRPr="0072141B" w:rsidRDefault="0072141B" w:rsidP="0072141B">
      <w:pPr>
        <w:numPr>
          <w:ilvl w:val="0"/>
          <w:numId w:val="19"/>
        </w:numPr>
        <w:rPr>
          <w:rFonts w:ascii="Times New Roman" w:hAnsi="Times New Roman" w:cs="Times New Roman"/>
          <w:lang w:val="en-IN"/>
        </w:rPr>
      </w:pPr>
      <w:r w:rsidRPr="0072141B">
        <w:rPr>
          <w:rFonts w:ascii="Times New Roman" w:hAnsi="Times New Roman" w:cs="Times New Roman"/>
          <w:lang w:val="en-IN"/>
        </w:rPr>
        <w:t>Bootstrap Documentation</w:t>
      </w:r>
    </w:p>
    <w:p w14:paraId="534F47AD" w14:textId="77777777" w:rsidR="0072141B" w:rsidRPr="0072141B" w:rsidRDefault="0072141B" w:rsidP="0072141B">
      <w:pPr>
        <w:numPr>
          <w:ilvl w:val="0"/>
          <w:numId w:val="19"/>
        </w:numPr>
        <w:rPr>
          <w:rFonts w:ascii="Times New Roman" w:hAnsi="Times New Roman" w:cs="Times New Roman"/>
          <w:lang w:val="en-IN"/>
        </w:rPr>
      </w:pPr>
      <w:r w:rsidRPr="0072141B">
        <w:rPr>
          <w:rFonts w:ascii="Times New Roman" w:hAnsi="Times New Roman" w:cs="Times New Roman"/>
          <w:lang w:val="en-IN"/>
        </w:rPr>
        <w:t>Python Official Documentation</w:t>
      </w:r>
    </w:p>
    <w:p w14:paraId="237D8B05" w14:textId="1A151593" w:rsidR="0072141B" w:rsidRPr="0072141B" w:rsidRDefault="0072141B" w:rsidP="0072141B">
      <w:pPr>
        <w:rPr>
          <w:rFonts w:ascii="Times New Roman" w:hAnsi="Times New Roman" w:cs="Times New Roman"/>
          <w:lang w:val="en-IN"/>
        </w:rPr>
      </w:pPr>
    </w:p>
    <w:p w14:paraId="224B0A1F" w14:textId="77777777" w:rsidR="0072141B" w:rsidRDefault="0072141B" w:rsidP="00D013AD">
      <w:pPr>
        <w:pStyle w:val="Heading1"/>
        <w:rPr>
          <w:lang w:val="en-IN"/>
        </w:rPr>
      </w:pPr>
      <w:r w:rsidRPr="0072141B">
        <w:rPr>
          <w:lang w:val="en-IN"/>
        </w:rPr>
        <w:t>Final Statement</w:t>
      </w:r>
    </w:p>
    <w:p w14:paraId="2C647056" w14:textId="77777777" w:rsidR="00D013AD" w:rsidRPr="00D013AD" w:rsidRDefault="00D013AD" w:rsidP="00D013AD">
      <w:pPr>
        <w:rPr>
          <w:lang w:val="en-IN"/>
        </w:rPr>
      </w:pPr>
    </w:p>
    <w:p w14:paraId="7435573D" w14:textId="77777777" w:rsidR="0072141B" w:rsidRDefault="0072141B" w:rsidP="00862271">
      <w:pPr>
        <w:rPr>
          <w:rFonts w:ascii="Times New Roman" w:hAnsi="Times New Roman" w:cs="Times New Roman"/>
          <w:lang w:val="en-IN"/>
        </w:rPr>
      </w:pPr>
      <w:r w:rsidRPr="0072141B">
        <w:rPr>
          <w:rFonts w:ascii="Times New Roman" w:hAnsi="Times New Roman" w:cs="Times New Roman"/>
          <w:lang w:val="en-IN"/>
        </w:rPr>
        <w:t>This project represents a complete and functional job portal system developed during the internship. It demonstrates technical skills, structured thinking, and real-world development capability</w:t>
      </w:r>
      <w:r w:rsidR="00CF5AAA">
        <w:rPr>
          <w:rFonts w:ascii="Times New Roman" w:hAnsi="Times New Roman" w:cs="Times New Roman"/>
          <w:lang w:val="en-IN"/>
        </w:rPr>
        <w:t>.</w:t>
      </w:r>
    </w:p>
    <w:p w14:paraId="0FF1B0BC" w14:textId="35AFB3BB" w:rsidR="00CF5AAA" w:rsidRPr="00862271" w:rsidRDefault="00CF5AAA" w:rsidP="00862271">
      <w:pPr>
        <w:rPr>
          <w:rFonts w:ascii="Times New Roman" w:hAnsi="Times New Roman" w:cs="Times New Roman"/>
          <w:lang w:val="en-IN"/>
        </w:rPr>
        <w:sectPr w:rsidR="00CF5AAA" w:rsidRPr="00862271" w:rsidSect="00D90D37">
          <w:pgSz w:w="12240" w:h="15840" w:code="1"/>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A713C61" w14:textId="77777777" w:rsidR="00AC2A41" w:rsidRDefault="00AC2A41" w:rsidP="00CF5AAA">
      <w:pPr>
        <w:pStyle w:val="Heading1"/>
      </w:pPr>
    </w:p>
    <w:p w14:paraId="0CA8FDD7" w14:textId="1596997F" w:rsidR="00EB7C2B" w:rsidRDefault="00CF5AAA" w:rsidP="00CF5AAA">
      <w:pPr>
        <w:pStyle w:val="Heading1"/>
      </w:pPr>
      <w:r>
        <w:t>OUTPUT</w:t>
      </w:r>
    </w:p>
    <w:p w14:paraId="3DDD5CD9" w14:textId="77777777" w:rsidR="00CF5AAA" w:rsidRDefault="00CF5AAA" w:rsidP="00CF5AAA"/>
    <w:p w14:paraId="5AC7B4B9" w14:textId="77777777" w:rsidR="00CF5AAA" w:rsidRPr="00CF5AAA" w:rsidRDefault="00CF5AAA" w:rsidP="00CF5AAA"/>
    <w:p w14:paraId="4A1ED3C2" w14:textId="77777777" w:rsidR="00EB7C2B" w:rsidRDefault="00EB7C2B"/>
    <w:p w14:paraId="2A860D74" w14:textId="77777777" w:rsidR="00C3607F" w:rsidRDefault="00C3607F" w:rsidP="00EB7C2B">
      <w:r w:rsidRPr="00C3607F">
        <w:drawing>
          <wp:inline distT="0" distB="0" distL="0" distR="0" wp14:anchorId="6FC4135C" wp14:editId="5FC0F2F9">
            <wp:extent cx="6858000" cy="1596390"/>
            <wp:effectExtent l="0" t="0" r="0" b="3810"/>
            <wp:docPr id="162710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9630" name=""/>
                    <pic:cNvPicPr/>
                  </pic:nvPicPr>
                  <pic:blipFill>
                    <a:blip r:embed="rId12"/>
                    <a:stretch>
                      <a:fillRect/>
                    </a:stretch>
                  </pic:blipFill>
                  <pic:spPr>
                    <a:xfrm>
                      <a:off x="0" y="0"/>
                      <a:ext cx="6858000" cy="1596390"/>
                    </a:xfrm>
                    <a:prstGeom prst="rect">
                      <a:avLst/>
                    </a:prstGeom>
                  </pic:spPr>
                </pic:pic>
              </a:graphicData>
            </a:graphic>
          </wp:inline>
        </w:drawing>
      </w:r>
    </w:p>
    <w:p w14:paraId="7BBE4169" w14:textId="77777777" w:rsidR="00C3607F" w:rsidRDefault="00C3607F" w:rsidP="00EB7C2B"/>
    <w:p w14:paraId="53E21352" w14:textId="77777777" w:rsidR="00C3607F" w:rsidRDefault="00C3607F" w:rsidP="00EB7C2B"/>
    <w:p w14:paraId="59139919" w14:textId="4CE04C75" w:rsidR="00EB7C2B" w:rsidRDefault="00C3607F" w:rsidP="00EB7C2B">
      <w:r w:rsidRPr="00C3607F">
        <w:drawing>
          <wp:inline distT="0" distB="0" distL="0" distR="0" wp14:anchorId="3C475346" wp14:editId="0CF6D35A">
            <wp:extent cx="6858000" cy="3702685"/>
            <wp:effectExtent l="0" t="0" r="0" b="0"/>
            <wp:docPr id="96864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9957" name=""/>
                    <pic:cNvPicPr/>
                  </pic:nvPicPr>
                  <pic:blipFill>
                    <a:blip r:embed="rId13"/>
                    <a:stretch>
                      <a:fillRect/>
                    </a:stretch>
                  </pic:blipFill>
                  <pic:spPr>
                    <a:xfrm>
                      <a:off x="0" y="0"/>
                      <a:ext cx="6858000" cy="3702685"/>
                    </a:xfrm>
                    <a:prstGeom prst="rect">
                      <a:avLst/>
                    </a:prstGeom>
                  </pic:spPr>
                </pic:pic>
              </a:graphicData>
            </a:graphic>
          </wp:inline>
        </w:drawing>
      </w:r>
    </w:p>
    <w:p w14:paraId="23B8095B" w14:textId="77777777" w:rsidR="00C3607F" w:rsidRDefault="00C3607F" w:rsidP="00EB7C2B"/>
    <w:p w14:paraId="0015EBDD" w14:textId="77777777" w:rsidR="00C3607F" w:rsidRDefault="00C3607F" w:rsidP="00EB7C2B"/>
    <w:p w14:paraId="5DF68A16" w14:textId="55A1F519" w:rsidR="00C3607F" w:rsidRDefault="00C3607F" w:rsidP="00EB7C2B">
      <w:r w:rsidRPr="00C3607F">
        <w:drawing>
          <wp:inline distT="0" distB="0" distL="0" distR="0" wp14:anchorId="41449D4B" wp14:editId="7170B67F">
            <wp:extent cx="6858000" cy="3689985"/>
            <wp:effectExtent l="0" t="0" r="0" b="5715"/>
            <wp:docPr id="879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9249" name=""/>
                    <pic:cNvPicPr/>
                  </pic:nvPicPr>
                  <pic:blipFill>
                    <a:blip r:embed="rId14"/>
                    <a:stretch>
                      <a:fillRect/>
                    </a:stretch>
                  </pic:blipFill>
                  <pic:spPr>
                    <a:xfrm>
                      <a:off x="0" y="0"/>
                      <a:ext cx="6858000" cy="3689985"/>
                    </a:xfrm>
                    <a:prstGeom prst="rect">
                      <a:avLst/>
                    </a:prstGeom>
                  </pic:spPr>
                </pic:pic>
              </a:graphicData>
            </a:graphic>
          </wp:inline>
        </w:drawing>
      </w:r>
    </w:p>
    <w:p w14:paraId="47CCC046" w14:textId="77777777" w:rsidR="00C3607F" w:rsidRDefault="00C3607F" w:rsidP="00EB7C2B"/>
    <w:p w14:paraId="30AB7E83" w14:textId="25B43A21" w:rsidR="00C3607F" w:rsidRDefault="00C3607F" w:rsidP="00EB7C2B">
      <w:r w:rsidRPr="00C3607F">
        <w:drawing>
          <wp:inline distT="0" distB="0" distL="0" distR="0" wp14:anchorId="0E26C7E0" wp14:editId="4105AADF">
            <wp:extent cx="6858000" cy="3696335"/>
            <wp:effectExtent l="0" t="0" r="0" b="0"/>
            <wp:docPr id="57125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4335" name=""/>
                    <pic:cNvPicPr/>
                  </pic:nvPicPr>
                  <pic:blipFill>
                    <a:blip r:embed="rId15"/>
                    <a:stretch>
                      <a:fillRect/>
                    </a:stretch>
                  </pic:blipFill>
                  <pic:spPr>
                    <a:xfrm>
                      <a:off x="0" y="0"/>
                      <a:ext cx="6858000" cy="3696335"/>
                    </a:xfrm>
                    <a:prstGeom prst="rect">
                      <a:avLst/>
                    </a:prstGeom>
                  </pic:spPr>
                </pic:pic>
              </a:graphicData>
            </a:graphic>
          </wp:inline>
        </w:drawing>
      </w:r>
    </w:p>
    <w:p w14:paraId="68092D65" w14:textId="77777777" w:rsidR="00C3607F" w:rsidRDefault="00C3607F" w:rsidP="00EB7C2B"/>
    <w:p w14:paraId="27FB07B9" w14:textId="77777777" w:rsidR="00C3607F" w:rsidRDefault="00C3607F" w:rsidP="00EB7C2B"/>
    <w:p w14:paraId="6AF39CCE" w14:textId="1F0CD6F7" w:rsidR="00C3607F" w:rsidRDefault="00C3607F" w:rsidP="00EB7C2B">
      <w:r w:rsidRPr="00C3607F">
        <w:drawing>
          <wp:inline distT="0" distB="0" distL="0" distR="0" wp14:anchorId="4A9F77D4" wp14:editId="120F88CD">
            <wp:extent cx="6858000" cy="3668395"/>
            <wp:effectExtent l="0" t="0" r="0" b="8255"/>
            <wp:docPr id="14642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6479" name=""/>
                    <pic:cNvPicPr/>
                  </pic:nvPicPr>
                  <pic:blipFill>
                    <a:blip r:embed="rId16"/>
                    <a:stretch>
                      <a:fillRect/>
                    </a:stretch>
                  </pic:blipFill>
                  <pic:spPr>
                    <a:xfrm>
                      <a:off x="0" y="0"/>
                      <a:ext cx="6858000" cy="3668395"/>
                    </a:xfrm>
                    <a:prstGeom prst="rect">
                      <a:avLst/>
                    </a:prstGeom>
                  </pic:spPr>
                </pic:pic>
              </a:graphicData>
            </a:graphic>
          </wp:inline>
        </w:drawing>
      </w:r>
    </w:p>
    <w:p w14:paraId="08D4CA11" w14:textId="77777777" w:rsidR="00C3607F" w:rsidRDefault="00C3607F" w:rsidP="00EB7C2B"/>
    <w:p w14:paraId="70A8DC10" w14:textId="2938B5F0" w:rsidR="00C3607F" w:rsidRDefault="00C3607F" w:rsidP="00EB7C2B">
      <w:r w:rsidRPr="00C3607F">
        <w:drawing>
          <wp:inline distT="0" distB="0" distL="0" distR="0" wp14:anchorId="7FA886C9" wp14:editId="61C85F47">
            <wp:extent cx="6858000" cy="3672205"/>
            <wp:effectExtent l="0" t="0" r="0" b="4445"/>
            <wp:docPr id="209938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4374" name=""/>
                    <pic:cNvPicPr/>
                  </pic:nvPicPr>
                  <pic:blipFill>
                    <a:blip r:embed="rId17"/>
                    <a:stretch>
                      <a:fillRect/>
                    </a:stretch>
                  </pic:blipFill>
                  <pic:spPr>
                    <a:xfrm>
                      <a:off x="0" y="0"/>
                      <a:ext cx="6858000" cy="3672205"/>
                    </a:xfrm>
                    <a:prstGeom prst="rect">
                      <a:avLst/>
                    </a:prstGeom>
                  </pic:spPr>
                </pic:pic>
              </a:graphicData>
            </a:graphic>
          </wp:inline>
        </w:drawing>
      </w:r>
    </w:p>
    <w:p w14:paraId="09122617" w14:textId="77777777" w:rsidR="00C3607F" w:rsidRDefault="00C3607F" w:rsidP="00EB7C2B"/>
    <w:p w14:paraId="355FFDD8" w14:textId="77777777" w:rsidR="00C3607F" w:rsidRDefault="00C3607F" w:rsidP="00EB7C2B"/>
    <w:p w14:paraId="3905707E" w14:textId="04A56744" w:rsidR="00C3607F" w:rsidRDefault="00C3607F" w:rsidP="00EB7C2B">
      <w:r w:rsidRPr="00C3607F">
        <w:drawing>
          <wp:inline distT="0" distB="0" distL="0" distR="0" wp14:anchorId="513D5FE3" wp14:editId="5B677C60">
            <wp:extent cx="6858000" cy="3709670"/>
            <wp:effectExtent l="0" t="0" r="0" b="5080"/>
            <wp:docPr id="20370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5658" name=""/>
                    <pic:cNvPicPr/>
                  </pic:nvPicPr>
                  <pic:blipFill>
                    <a:blip r:embed="rId18"/>
                    <a:stretch>
                      <a:fillRect/>
                    </a:stretch>
                  </pic:blipFill>
                  <pic:spPr>
                    <a:xfrm>
                      <a:off x="0" y="0"/>
                      <a:ext cx="6858000" cy="3709670"/>
                    </a:xfrm>
                    <a:prstGeom prst="rect">
                      <a:avLst/>
                    </a:prstGeom>
                  </pic:spPr>
                </pic:pic>
              </a:graphicData>
            </a:graphic>
          </wp:inline>
        </w:drawing>
      </w:r>
      <w:r w:rsidRPr="00C3607F">
        <w:drawing>
          <wp:inline distT="0" distB="0" distL="0" distR="0" wp14:anchorId="58775C5D" wp14:editId="15CE7405">
            <wp:extent cx="6858000" cy="3700780"/>
            <wp:effectExtent l="0" t="0" r="0" b="0"/>
            <wp:docPr id="49949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94304" name=""/>
                    <pic:cNvPicPr/>
                  </pic:nvPicPr>
                  <pic:blipFill>
                    <a:blip r:embed="rId19"/>
                    <a:stretch>
                      <a:fillRect/>
                    </a:stretch>
                  </pic:blipFill>
                  <pic:spPr>
                    <a:xfrm>
                      <a:off x="0" y="0"/>
                      <a:ext cx="6858000" cy="3700780"/>
                    </a:xfrm>
                    <a:prstGeom prst="rect">
                      <a:avLst/>
                    </a:prstGeom>
                  </pic:spPr>
                </pic:pic>
              </a:graphicData>
            </a:graphic>
          </wp:inline>
        </w:drawing>
      </w:r>
    </w:p>
    <w:sectPr w:rsidR="00C3607F" w:rsidSect="00D90D37">
      <w:pgSz w:w="12240" w:h="15840" w:code="1"/>
      <w:pgMar w:top="720" w:right="720" w:bottom="0" w:left="720" w:header="0" w:footer="0"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73B296" w14:textId="77777777" w:rsidR="00EB121E" w:rsidRDefault="00EB121E" w:rsidP="00E74B29">
      <w:r>
        <w:separator/>
      </w:r>
    </w:p>
  </w:endnote>
  <w:endnote w:type="continuationSeparator" w:id="0">
    <w:p w14:paraId="0B8DF5B8" w14:textId="77777777" w:rsidR="00EB121E" w:rsidRDefault="00EB121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F155C" w14:textId="77777777" w:rsidR="00EB121E" w:rsidRDefault="00EB121E" w:rsidP="00E74B29">
      <w:r>
        <w:separator/>
      </w:r>
    </w:p>
  </w:footnote>
  <w:footnote w:type="continuationSeparator" w:id="0">
    <w:p w14:paraId="663F4874" w14:textId="77777777" w:rsidR="00EB121E" w:rsidRDefault="00EB121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F18B2"/>
    <w:multiLevelType w:val="multilevel"/>
    <w:tmpl w:val="249C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678EF"/>
    <w:multiLevelType w:val="multilevel"/>
    <w:tmpl w:val="5732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A780377"/>
    <w:multiLevelType w:val="multilevel"/>
    <w:tmpl w:val="4142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8B71F6"/>
    <w:multiLevelType w:val="multilevel"/>
    <w:tmpl w:val="712A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4C7353"/>
    <w:multiLevelType w:val="multilevel"/>
    <w:tmpl w:val="120A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C64F54"/>
    <w:multiLevelType w:val="multilevel"/>
    <w:tmpl w:val="3B76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156F64"/>
    <w:multiLevelType w:val="multilevel"/>
    <w:tmpl w:val="3F446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ED3BD3"/>
    <w:multiLevelType w:val="multilevel"/>
    <w:tmpl w:val="A4A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3755B8"/>
    <w:multiLevelType w:val="multilevel"/>
    <w:tmpl w:val="7A12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BE3F46"/>
    <w:multiLevelType w:val="multilevel"/>
    <w:tmpl w:val="2CE6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C43316"/>
    <w:multiLevelType w:val="multilevel"/>
    <w:tmpl w:val="297C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F33C1E"/>
    <w:multiLevelType w:val="multilevel"/>
    <w:tmpl w:val="03F0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E51530"/>
    <w:multiLevelType w:val="multilevel"/>
    <w:tmpl w:val="33E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0D637F"/>
    <w:multiLevelType w:val="multilevel"/>
    <w:tmpl w:val="7898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335BD2"/>
    <w:multiLevelType w:val="multilevel"/>
    <w:tmpl w:val="B19E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996476"/>
    <w:multiLevelType w:val="multilevel"/>
    <w:tmpl w:val="B90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1079CA"/>
    <w:multiLevelType w:val="multilevel"/>
    <w:tmpl w:val="09D6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FA531B"/>
    <w:multiLevelType w:val="multilevel"/>
    <w:tmpl w:val="E88A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2"/>
  </w:num>
  <w:num w:numId="2" w16cid:durableId="590699124">
    <w:abstractNumId w:val="3"/>
  </w:num>
  <w:num w:numId="3" w16cid:durableId="183717157">
    <w:abstractNumId w:val="0"/>
  </w:num>
  <w:num w:numId="4" w16cid:durableId="1466315396">
    <w:abstractNumId w:val="16"/>
  </w:num>
  <w:num w:numId="5" w16cid:durableId="255134710">
    <w:abstractNumId w:val="5"/>
  </w:num>
  <w:num w:numId="6" w16cid:durableId="1509906164">
    <w:abstractNumId w:val="18"/>
  </w:num>
  <w:num w:numId="7" w16cid:durableId="570697802">
    <w:abstractNumId w:val="1"/>
  </w:num>
  <w:num w:numId="8" w16cid:durableId="412702407">
    <w:abstractNumId w:val="12"/>
  </w:num>
  <w:num w:numId="9" w16cid:durableId="31542892">
    <w:abstractNumId w:val="9"/>
  </w:num>
  <w:num w:numId="10" w16cid:durableId="155805681">
    <w:abstractNumId w:val="4"/>
  </w:num>
  <w:num w:numId="11" w16cid:durableId="676928255">
    <w:abstractNumId w:val="10"/>
  </w:num>
  <w:num w:numId="12" w16cid:durableId="1940873525">
    <w:abstractNumId w:val="14"/>
  </w:num>
  <w:num w:numId="13" w16cid:durableId="2080786909">
    <w:abstractNumId w:val="17"/>
  </w:num>
  <w:num w:numId="14" w16cid:durableId="1205217257">
    <w:abstractNumId w:val="13"/>
  </w:num>
  <w:num w:numId="15" w16cid:durableId="1088769260">
    <w:abstractNumId w:val="7"/>
  </w:num>
  <w:num w:numId="16" w16cid:durableId="178785739">
    <w:abstractNumId w:val="6"/>
  </w:num>
  <w:num w:numId="17" w16cid:durableId="697972295">
    <w:abstractNumId w:val="11"/>
  </w:num>
  <w:num w:numId="18" w16cid:durableId="1703240852">
    <w:abstractNumId w:val="15"/>
  </w:num>
  <w:num w:numId="19" w16cid:durableId="18181854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6AE"/>
    <w:rsid w:val="00086FA5"/>
    <w:rsid w:val="000E18BE"/>
    <w:rsid w:val="000E4641"/>
    <w:rsid w:val="00151F66"/>
    <w:rsid w:val="001546AE"/>
    <w:rsid w:val="00177F8D"/>
    <w:rsid w:val="00185F4A"/>
    <w:rsid w:val="001E097E"/>
    <w:rsid w:val="001E2759"/>
    <w:rsid w:val="001F4B42"/>
    <w:rsid w:val="002D2200"/>
    <w:rsid w:val="002E0E3B"/>
    <w:rsid w:val="0040564B"/>
    <w:rsid w:val="0048120C"/>
    <w:rsid w:val="004909D9"/>
    <w:rsid w:val="004C5781"/>
    <w:rsid w:val="00521481"/>
    <w:rsid w:val="00537C1F"/>
    <w:rsid w:val="005E598B"/>
    <w:rsid w:val="00603564"/>
    <w:rsid w:val="00665110"/>
    <w:rsid w:val="006709F1"/>
    <w:rsid w:val="006C60E6"/>
    <w:rsid w:val="0072141B"/>
    <w:rsid w:val="0077344F"/>
    <w:rsid w:val="007E7573"/>
    <w:rsid w:val="00837914"/>
    <w:rsid w:val="00862271"/>
    <w:rsid w:val="00874FE7"/>
    <w:rsid w:val="008D2021"/>
    <w:rsid w:val="00952F7D"/>
    <w:rsid w:val="009A38BA"/>
    <w:rsid w:val="00A61A31"/>
    <w:rsid w:val="00AC2A41"/>
    <w:rsid w:val="00AD6651"/>
    <w:rsid w:val="00B43E11"/>
    <w:rsid w:val="00BC1E80"/>
    <w:rsid w:val="00BE53A3"/>
    <w:rsid w:val="00C3607F"/>
    <w:rsid w:val="00C7303E"/>
    <w:rsid w:val="00CF5AAA"/>
    <w:rsid w:val="00D013AD"/>
    <w:rsid w:val="00D43125"/>
    <w:rsid w:val="00D66A3A"/>
    <w:rsid w:val="00D90D37"/>
    <w:rsid w:val="00DF198B"/>
    <w:rsid w:val="00E54391"/>
    <w:rsid w:val="00E74B29"/>
    <w:rsid w:val="00EB121E"/>
    <w:rsid w:val="00EB7C2B"/>
    <w:rsid w:val="00F43D9E"/>
    <w:rsid w:val="00FA18F5"/>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7E5D7"/>
  <w15:chartTrackingRefBased/>
  <w15:docId w15:val="{813EC0FD-5237-4DA9-85FF-2DE9ED31B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C2A4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rsid w:val="00AC2A4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t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A1687DBDB1A4ED2AA14C2B59FACE7D7"/>
        <w:category>
          <w:name w:val="General"/>
          <w:gallery w:val="placeholder"/>
        </w:category>
        <w:types>
          <w:type w:val="bbPlcHdr"/>
        </w:types>
        <w:behaviors>
          <w:behavior w:val="content"/>
        </w:behaviors>
        <w:guid w:val="{45111E56-5426-4871-8188-2AFEC57DDB6D}"/>
      </w:docPartPr>
      <w:docPartBody>
        <w:p w:rsidR="00894823" w:rsidRDefault="00000000">
          <w:pPr>
            <w:pStyle w:val="DA1687DBDB1A4ED2AA14C2B59FACE7D7"/>
          </w:pPr>
          <w:r w:rsidRPr="00DF198B">
            <w:t>—</w:t>
          </w:r>
        </w:p>
      </w:docPartBody>
    </w:docPart>
    <w:docPart>
      <w:docPartPr>
        <w:name w:val="A9232BEFCA7046C5965CC99614DCD8C0"/>
        <w:category>
          <w:name w:val="General"/>
          <w:gallery w:val="placeholder"/>
        </w:category>
        <w:types>
          <w:type w:val="bbPlcHdr"/>
        </w:types>
        <w:behaviors>
          <w:behavior w:val="content"/>
        </w:behaviors>
        <w:guid w:val="{F52D44FD-1595-4A11-99B3-26A6DE8CF77E}"/>
      </w:docPartPr>
      <w:docPartBody>
        <w:p w:rsidR="00894823" w:rsidRDefault="00000000">
          <w:pPr>
            <w:pStyle w:val="A9232BEFCA7046C5965CC99614DCD8C0"/>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72F"/>
    <w:rsid w:val="000D2F04"/>
    <w:rsid w:val="001903A5"/>
    <w:rsid w:val="001E2759"/>
    <w:rsid w:val="00894823"/>
    <w:rsid w:val="00AF172F"/>
    <w:rsid w:val="00C730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1687DBDB1A4ED2AA14C2B59FACE7D7">
    <w:name w:val="DA1687DBDB1A4ED2AA14C2B59FACE7D7"/>
  </w:style>
  <w:style w:type="paragraph" w:customStyle="1" w:styleId="A9232BEFCA7046C5965CC99614DCD8C0">
    <w:name w:val="A9232BEFCA7046C5965CC99614DCD8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38641F6D-6725-48BC-8E27-47B50844E850}">
  <ds:schemaRefs>
    <ds:schemaRef ds:uri="http://schemas.openxmlformats.org/officeDocument/2006/bibliography"/>
  </ds:schemaRefs>
</ds:datastoreItem>
</file>

<file path=customXml/itemProps4.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4399</TotalTime>
  <Pages>12</Pages>
  <Words>1164</Words>
  <Characters>6636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Pawar</dc:creator>
  <cp:keywords/>
  <dc:description/>
  <cp:lastModifiedBy>Pratik Pawar</cp:lastModifiedBy>
  <cp:revision>15</cp:revision>
  <dcterms:created xsi:type="dcterms:W3CDTF">2026-02-12T14:18:00Z</dcterms:created>
  <dcterms:modified xsi:type="dcterms:W3CDTF">2026-02-15T15:43:00Z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